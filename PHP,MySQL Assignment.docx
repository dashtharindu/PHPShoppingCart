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0A3422" w:rsidRDefault="00DE6122">
          <w:pPr>
            <w:pStyle w:val="NoSpacing"/>
            <w:rPr>
              <w:sz w:val="24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5DF167F3" wp14:editId="112DBCD5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3422" w:rsidRDefault="00DE6122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2011944738"/>
                                    <w:placeholder>
                                      <w:docPart w:val="5AEDAC37CEBF40939BC955B5DA03D82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E6F5C">
                                      <w:t>Infortec international-N</w:t>
                                    </w:r>
                                    <w:r w:rsidR="00C84070">
                                      <w:t>ugegoda</w:t>
                                    </w:r>
                                  </w:sdtContent>
                                </w:sdt>
                                <w:r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1881921771"/>
                                    <w:placeholder>
                                      <w:docPart w:val="43549C4BB5E74B43B294459E55FA76B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84070">
                                      <w:t>HDCS</w:t>
                                    </w:r>
                                  </w:sdtContent>
                                </w:sdt>
                                <w:r>
                                  <w:t> |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F167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:rsidR="000A3422" w:rsidRDefault="00DE6122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2011944738"/>
                              <w:placeholder>
                                <w:docPart w:val="5AEDAC37CEBF40939BC955B5DA03D820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E6F5C">
                                <w:t>Infortec international-N</w:t>
                              </w:r>
                              <w:r w:rsidR="00C84070">
                                <w:t>ugegoda</w:t>
                              </w:r>
                            </w:sdtContent>
                          </w:sdt>
                          <w:r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1881921771"/>
                              <w:placeholder>
                                <w:docPart w:val="43549C4BB5E74B43B294459E55FA76BF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C84070">
                                <w:t>HDCS</w:t>
                              </w:r>
                            </w:sdtContent>
                          </w:sdt>
                          <w:r>
                            <w:t> | 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22B1EBE8" wp14:editId="1EB3E36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7607935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3422" w:rsidRDefault="00DE6122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-156093367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946D8">
                                      <w:t>PHP MySQL</w:t>
                                    </w:r>
                                    <w:r w:rsidR="00C84070">
                                      <w:t xml:space="preserve"> Assignment</w:t>
                                    </w:r>
                                  </w:sdtContent>
                                </w:sdt>
                              </w:p>
                              <w:p w:rsidR="000A3422" w:rsidRDefault="00DE6122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180743260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84070">
                                      <w:t>by</w:t>
                                    </w:r>
                                    <w:r w:rsidR="00250571">
                                      <w:t xml:space="preserve"> D.</w:t>
                                    </w:r>
                                    <w:r w:rsidR="00C84070">
                                      <w:t xml:space="preserve"> tharindu Dhanushka mahawatta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B1EBE8"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p w:rsidR="000A3422" w:rsidRDefault="00DE6122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-156093367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946D8">
                                <w:t>PHP MySQL</w:t>
                              </w:r>
                              <w:r w:rsidR="00C84070">
                                <w:t xml:space="preserve"> Assignment</w:t>
                              </w:r>
                            </w:sdtContent>
                          </w:sdt>
                        </w:p>
                        <w:p w:rsidR="000A3422" w:rsidRDefault="00DE6122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180743260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84070">
                                <w:t>by</w:t>
                              </w:r>
                              <w:r w:rsidR="00250571">
                                <w:t xml:space="preserve"> D.</w:t>
                              </w:r>
                              <w:r w:rsidR="00C84070">
                                <w:t xml:space="preserve"> tharindu Dhanushka mahawatta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0A3422" w:rsidRDefault="001946D8">
          <w:r>
            <w:rPr>
              <w:noProof/>
              <w:lang w:eastAsia="en-US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384175</wp:posOffset>
                </wp:positionH>
                <wp:positionV relativeFrom="paragraph">
                  <wp:posOffset>2006600</wp:posOffset>
                </wp:positionV>
                <wp:extent cx="4936380" cy="2774707"/>
                <wp:effectExtent l="285750" t="609600" r="264795" b="616585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20685864">
                          <a:off x="0" y="0"/>
                          <a:ext cx="4936380" cy="27747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en-US"/>
            </w:rPr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288290</wp:posOffset>
                </wp:positionV>
                <wp:extent cx="3317296" cy="1864906"/>
                <wp:effectExtent l="114300" t="209550" r="111760" b="212090"/>
                <wp:wrapNone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429125">
                          <a:off x="0" y="0"/>
                          <a:ext cx="3317296" cy="1864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DE6122">
            <w:br w:type="page"/>
          </w:r>
        </w:p>
        <w:bookmarkStart w:id="5" w:name="_GoBack" w:displacedByCustomXml="next"/>
        <w:bookmarkEnd w:id="5" w:displacedByCustomXml="next"/>
      </w:sdtContent>
    </w:sdt>
    <w:bookmarkEnd w:id="4"/>
    <w:bookmarkEnd w:id="3"/>
    <w:bookmarkEnd w:id="2"/>
    <w:bookmarkEnd w:id="1"/>
    <w:bookmarkEnd w:id="0"/>
    <w:p w:rsidR="00C84070" w:rsidRDefault="00C84070" w:rsidP="00C8407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Attachment No 001 </w:t>
      </w:r>
    </w:p>
    <w:p w:rsidR="00C84070" w:rsidRDefault="00C84070" w:rsidP="00C8407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Assignment Marking Scheme- </w:t>
      </w:r>
      <w:r>
        <w:rPr>
          <w:b/>
          <w:bCs/>
          <w:sz w:val="22"/>
          <w:szCs w:val="22"/>
        </w:rPr>
        <w:t xml:space="preserve">HDCS-AS16-ACA </w:t>
      </w:r>
    </w:p>
    <w:p w:rsidR="00C84070" w:rsidRDefault="00C84070" w:rsidP="00C8407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(For the use of officers only) </w:t>
      </w:r>
    </w:p>
    <w:p w:rsidR="00C84070" w:rsidRDefault="00C84070" w:rsidP="00C84070">
      <w:pPr>
        <w:pStyle w:val="Default"/>
        <w:rPr>
          <w:sz w:val="22"/>
          <w:szCs w:val="22"/>
        </w:rPr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980"/>
        <w:gridCol w:w="1490"/>
        <w:gridCol w:w="1490"/>
        <w:gridCol w:w="2980"/>
      </w:tblGrid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2980" w:type="dxa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Allocation of Marks </w:t>
            </w:r>
            <w:r>
              <w:rPr>
                <w:b/>
                <w:bCs/>
                <w:sz w:val="22"/>
                <w:szCs w:val="22"/>
              </w:rPr>
              <w:t xml:space="preserve">Area of evaluation </w:t>
            </w:r>
          </w:p>
        </w:tc>
        <w:tc>
          <w:tcPr>
            <w:tcW w:w="298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Weightage </w:t>
            </w:r>
          </w:p>
        </w:tc>
        <w:tc>
          <w:tcPr>
            <w:tcW w:w="2980" w:type="dxa"/>
          </w:tcPr>
          <w:p w:rsidR="00C84070" w:rsidRDefault="00C84070">
            <w:pPr>
              <w:pStyle w:val="Defaul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Marks Awarded </w:t>
            </w:r>
          </w:p>
          <w:p w:rsidR="00C84070" w:rsidRDefault="00C84070">
            <w:pPr>
              <w:pStyle w:val="Default"/>
              <w:rPr>
                <w:b/>
                <w:bCs/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b/>
                <w:bCs/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Designing of Web Pages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20%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513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Database Architecture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Assigning Privileges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Identifying Primary keys &amp; Foreign keys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Identifying Relationships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20%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647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Creating Queries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Insert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Select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Update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Delete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10%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374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Handling Process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Using PHP+MySQL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Using JS, HTML/CSS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20%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Quality of Documentation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10% </w:t>
            </w:r>
          </w:p>
          <w:p w:rsidR="00C84070" w:rsidRDefault="00C84070">
            <w:pPr>
              <w:pStyle w:val="Default"/>
              <w:rPr>
                <w:sz w:val="22"/>
                <w:szCs w:val="22"/>
              </w:rPr>
            </w:pP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Oral Test </w:t>
            </w:r>
          </w:p>
        </w:tc>
        <w:tc>
          <w:tcPr>
            <w:tcW w:w="4470" w:type="dxa"/>
            <w:gridSpan w:val="2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20% </w:t>
            </w: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8940" w:type="dxa"/>
            <w:gridSpan w:val="4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Final Marks of Evaluation </w:t>
            </w:r>
          </w:p>
        </w:tc>
      </w:tr>
      <w:tr w:rsidR="00C84070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8940" w:type="dxa"/>
            <w:gridSpan w:val="4"/>
          </w:tcPr>
          <w:p w:rsidR="00C84070" w:rsidRDefault="00C84070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Overall comments by the officer </w:t>
            </w:r>
          </w:p>
        </w:tc>
      </w:tr>
    </w:tbl>
    <w:p w:rsidR="000A3422" w:rsidRDefault="000A3422"/>
    <w:p w:rsidR="00C84070" w:rsidRDefault="00C84070"/>
    <w:p w:rsidR="00C84070" w:rsidRDefault="00C84070" w:rsidP="00C8407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Signature of Officer and Date:………………………………. </w:t>
      </w:r>
    </w:p>
    <w:p w:rsidR="00C84070" w:rsidRDefault="00C84070" w:rsidP="00C84070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IMPORTANT: This should be attached to the assignment as the after the cover page.</w:t>
      </w: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Default="00C84070" w:rsidP="00C84070">
      <w:pPr>
        <w:rPr>
          <w:b/>
          <w:bCs/>
          <w:sz w:val="22"/>
          <w:szCs w:val="22"/>
        </w:rPr>
      </w:pPr>
    </w:p>
    <w:p w:rsidR="00C84070" w:rsidRPr="005627F7" w:rsidRDefault="00C84070" w:rsidP="00C84070">
      <w:pPr>
        <w:rPr>
          <w:rFonts w:ascii="Calibri" w:hAnsi="Calibri"/>
          <w:b/>
          <w:bCs/>
          <w:sz w:val="24"/>
          <w:szCs w:val="24"/>
        </w:rPr>
      </w:pPr>
      <w:r w:rsidRPr="005627F7">
        <w:rPr>
          <w:rFonts w:ascii="Calibri" w:hAnsi="Calibri"/>
          <w:b/>
          <w:bCs/>
          <w:sz w:val="24"/>
          <w:szCs w:val="24"/>
        </w:rPr>
        <w:t>Contains….</w:t>
      </w:r>
    </w:p>
    <w:p w:rsidR="00C84070" w:rsidRPr="005627F7" w:rsidRDefault="00C84070" w:rsidP="00C84070">
      <w:pPr>
        <w:pStyle w:val="ListParagraph"/>
        <w:numPr>
          <w:ilvl w:val="0"/>
          <w:numId w:val="7"/>
        </w:numPr>
        <w:rPr>
          <w:rFonts w:ascii="Calibri" w:hAnsi="Calibri"/>
          <w:sz w:val="24"/>
          <w:szCs w:val="24"/>
        </w:rPr>
      </w:pPr>
      <w:r w:rsidRPr="005627F7">
        <w:rPr>
          <w:rFonts w:ascii="Calibri" w:hAnsi="Calibri"/>
          <w:b/>
          <w:bCs/>
          <w:sz w:val="24"/>
          <w:szCs w:val="24"/>
        </w:rPr>
        <w:t>Introduction</w:t>
      </w:r>
    </w:p>
    <w:p w:rsidR="00C84070" w:rsidRPr="005627F7" w:rsidRDefault="00C84070" w:rsidP="00C84070">
      <w:pPr>
        <w:pStyle w:val="ListParagraph"/>
        <w:numPr>
          <w:ilvl w:val="0"/>
          <w:numId w:val="7"/>
        </w:numPr>
        <w:rPr>
          <w:rFonts w:ascii="Calibri" w:hAnsi="Calibri"/>
          <w:sz w:val="24"/>
          <w:szCs w:val="24"/>
        </w:rPr>
      </w:pPr>
      <w:r w:rsidRPr="005627F7">
        <w:rPr>
          <w:rFonts w:ascii="Calibri" w:hAnsi="Calibri"/>
          <w:b/>
          <w:bCs/>
          <w:sz w:val="24"/>
          <w:szCs w:val="24"/>
        </w:rPr>
        <w:t>Student details</w:t>
      </w:r>
    </w:p>
    <w:p w:rsidR="00C84070" w:rsidRPr="005627F7" w:rsidRDefault="00C84070" w:rsidP="00C84070">
      <w:pPr>
        <w:pStyle w:val="ListParagraph"/>
        <w:numPr>
          <w:ilvl w:val="0"/>
          <w:numId w:val="7"/>
        </w:numPr>
        <w:rPr>
          <w:rFonts w:ascii="Calibri" w:hAnsi="Calibri"/>
          <w:sz w:val="24"/>
          <w:szCs w:val="24"/>
        </w:rPr>
      </w:pPr>
      <w:r w:rsidRPr="005627F7">
        <w:rPr>
          <w:rFonts w:ascii="Calibri" w:hAnsi="Calibri"/>
          <w:b/>
          <w:bCs/>
          <w:sz w:val="24"/>
          <w:szCs w:val="24"/>
        </w:rPr>
        <w:t>Design interfaces</w:t>
      </w:r>
    </w:p>
    <w:p w:rsidR="00C84070" w:rsidRPr="005627F7" w:rsidRDefault="00C84070" w:rsidP="00C84070">
      <w:pPr>
        <w:pStyle w:val="ListParagraph"/>
        <w:numPr>
          <w:ilvl w:val="0"/>
          <w:numId w:val="7"/>
        </w:numPr>
        <w:rPr>
          <w:rFonts w:ascii="Calibri" w:hAnsi="Calibri"/>
          <w:sz w:val="24"/>
          <w:szCs w:val="24"/>
        </w:rPr>
      </w:pPr>
      <w:r w:rsidRPr="005627F7">
        <w:rPr>
          <w:rFonts w:ascii="Calibri" w:hAnsi="Calibri"/>
          <w:b/>
          <w:bCs/>
          <w:sz w:val="24"/>
          <w:szCs w:val="24"/>
        </w:rPr>
        <w:t>HTML/CSS/JS/MySQL coding</w:t>
      </w:r>
    </w:p>
    <w:p w:rsidR="00C84070" w:rsidRPr="005627F7" w:rsidRDefault="00C84070" w:rsidP="00C84070">
      <w:pPr>
        <w:pStyle w:val="ListParagraph"/>
        <w:numPr>
          <w:ilvl w:val="0"/>
          <w:numId w:val="7"/>
        </w:numPr>
        <w:rPr>
          <w:rFonts w:ascii="Calibri" w:hAnsi="Calibri"/>
          <w:sz w:val="24"/>
          <w:szCs w:val="24"/>
        </w:rPr>
      </w:pPr>
      <w:r w:rsidRPr="005627F7">
        <w:rPr>
          <w:rFonts w:ascii="Calibri" w:hAnsi="Calibri"/>
          <w:sz w:val="24"/>
          <w:szCs w:val="24"/>
        </w:rPr>
        <w:t>Database architecture</w:t>
      </w:r>
    </w:p>
    <w:p w:rsidR="00C84070" w:rsidRPr="005627F7" w:rsidRDefault="00C84070" w:rsidP="00C84070">
      <w:pPr>
        <w:pStyle w:val="ListParagraph"/>
        <w:rPr>
          <w:rFonts w:ascii="Calibri" w:hAnsi="Calibri"/>
          <w:sz w:val="24"/>
          <w:szCs w:val="24"/>
        </w:rPr>
      </w:pPr>
    </w:p>
    <w:p w:rsidR="00C84070" w:rsidRPr="005627F7" w:rsidRDefault="00C84070" w:rsidP="00C84070">
      <w:pPr>
        <w:pStyle w:val="ListParagraph"/>
        <w:rPr>
          <w:rFonts w:ascii="Calibri" w:hAnsi="Calibri"/>
          <w:sz w:val="24"/>
          <w:szCs w:val="24"/>
        </w:rPr>
      </w:pPr>
    </w:p>
    <w:p w:rsidR="00C84070" w:rsidRPr="005627F7" w:rsidRDefault="00C84070" w:rsidP="00C84070">
      <w:pPr>
        <w:pStyle w:val="ListParagraph"/>
        <w:rPr>
          <w:rFonts w:ascii="Calibri" w:hAnsi="Calibri"/>
          <w:sz w:val="24"/>
          <w:szCs w:val="24"/>
        </w:rPr>
      </w:pPr>
    </w:p>
    <w:p w:rsidR="00C84070" w:rsidRPr="005627F7" w:rsidRDefault="00C84070" w:rsidP="00C84070">
      <w:pPr>
        <w:rPr>
          <w:rFonts w:ascii="Calibri" w:hAnsi="Calibri"/>
          <w:b/>
          <w:i/>
          <w:sz w:val="24"/>
          <w:szCs w:val="24"/>
        </w:rPr>
      </w:pPr>
      <w:r w:rsidRPr="005627F7">
        <w:rPr>
          <w:rFonts w:ascii="Calibri" w:hAnsi="Calibri"/>
          <w:b/>
          <w:i/>
          <w:sz w:val="24"/>
          <w:szCs w:val="24"/>
        </w:rPr>
        <w:t>PS: This assignment</w:t>
      </w:r>
      <w:r w:rsidR="001946D8">
        <w:rPr>
          <w:rFonts w:ascii="Calibri" w:hAnsi="Calibri"/>
          <w:b/>
          <w:i/>
          <w:sz w:val="24"/>
          <w:szCs w:val="24"/>
        </w:rPr>
        <w:t>’s</w:t>
      </w:r>
      <w:r w:rsidRPr="005627F7">
        <w:rPr>
          <w:rFonts w:ascii="Calibri" w:hAnsi="Calibri"/>
          <w:b/>
          <w:i/>
          <w:sz w:val="24"/>
          <w:szCs w:val="24"/>
        </w:rPr>
        <w:t xml:space="preserve"> softcopy </w:t>
      </w:r>
      <w:r w:rsidR="005627F7" w:rsidRPr="005627F7">
        <w:rPr>
          <w:rFonts w:ascii="Calibri" w:hAnsi="Calibri"/>
          <w:b/>
          <w:i/>
          <w:sz w:val="24"/>
          <w:szCs w:val="24"/>
        </w:rPr>
        <w:t>attached with</w:t>
      </w:r>
      <w:r w:rsidRPr="005627F7">
        <w:rPr>
          <w:rFonts w:ascii="Calibri" w:hAnsi="Calibri"/>
          <w:b/>
          <w:i/>
          <w:sz w:val="24"/>
          <w:szCs w:val="24"/>
        </w:rPr>
        <w:t xml:space="preserve"> </w:t>
      </w:r>
      <w:r w:rsidR="005627F7" w:rsidRPr="005627F7">
        <w:rPr>
          <w:rFonts w:ascii="Calibri" w:hAnsi="Calibri"/>
          <w:b/>
          <w:i/>
          <w:sz w:val="24"/>
          <w:szCs w:val="24"/>
        </w:rPr>
        <w:t>t</w:t>
      </w:r>
      <w:r w:rsidRPr="005627F7">
        <w:rPr>
          <w:rFonts w:ascii="Calibri" w:hAnsi="Calibri"/>
          <w:b/>
          <w:i/>
          <w:sz w:val="24"/>
          <w:szCs w:val="24"/>
        </w:rPr>
        <w:t>his document.</w:t>
      </w: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</w:rPr>
      </w:pPr>
    </w:p>
    <w:p w:rsidR="005627F7" w:rsidRDefault="005627F7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>Introduction</w:t>
      </w:r>
    </w:p>
    <w:p w:rsidR="005627F7" w:rsidRDefault="005627F7" w:rsidP="00C84070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Welcome to my shopping cart project!</w:t>
      </w:r>
    </w:p>
    <w:p w:rsidR="00DB746E" w:rsidRDefault="00DB746E" w:rsidP="00DB746E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This is my 2</w:t>
      </w:r>
      <w:r w:rsidRPr="005627F7">
        <w:rPr>
          <w:rFonts w:ascii="Calibri" w:hAnsi="Calibri"/>
          <w:sz w:val="24"/>
          <w:szCs w:val="24"/>
          <w:vertAlign w:val="superscript"/>
        </w:rPr>
        <w:t>nd</w:t>
      </w:r>
      <w:r>
        <w:rPr>
          <w:rFonts w:ascii="Calibri" w:hAnsi="Calibri"/>
          <w:sz w:val="24"/>
          <w:szCs w:val="24"/>
        </w:rPr>
        <w:t xml:space="preserve"> PHP project (first one is login form) and 1</w:t>
      </w:r>
      <w:r w:rsidRPr="005627F7">
        <w:rPr>
          <w:rFonts w:ascii="Calibri" w:hAnsi="Calibri"/>
          <w:sz w:val="24"/>
          <w:szCs w:val="24"/>
          <w:vertAlign w:val="superscript"/>
        </w:rPr>
        <w:t>st</w:t>
      </w:r>
      <w:r>
        <w:rPr>
          <w:rFonts w:ascii="Calibri" w:hAnsi="Calibri"/>
          <w:sz w:val="24"/>
          <w:szCs w:val="24"/>
        </w:rPr>
        <w:t xml:space="preserve"> PHP assignment</w:t>
      </w:r>
    </w:p>
    <w:p w:rsidR="00DB746E" w:rsidRDefault="00DB746E" w:rsidP="00C84070">
      <w:pPr>
        <w:rPr>
          <w:rFonts w:ascii="Calibri" w:hAnsi="Calibri"/>
          <w:sz w:val="24"/>
          <w:szCs w:val="24"/>
        </w:rPr>
      </w:pPr>
    </w:p>
    <w:p w:rsidR="005627F7" w:rsidRDefault="005627F7" w:rsidP="00C84070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The shopping cart is a series of pages that are all linked together through some sort of programming (usually J</w:t>
      </w:r>
      <w:r w:rsidR="00DB746E">
        <w:rPr>
          <w:rFonts w:ascii="Calibri" w:hAnsi="Calibri"/>
          <w:sz w:val="24"/>
          <w:szCs w:val="24"/>
        </w:rPr>
        <w:t>S and PHP</w:t>
      </w:r>
      <w:r>
        <w:rPr>
          <w:rFonts w:ascii="Calibri" w:hAnsi="Calibri"/>
          <w:sz w:val="24"/>
          <w:szCs w:val="24"/>
        </w:rPr>
        <w:t>) that allows data to be transfer</w:t>
      </w:r>
      <w:r w:rsidR="00DB746E">
        <w:rPr>
          <w:rFonts w:ascii="Calibri" w:hAnsi="Calibri"/>
          <w:sz w:val="24"/>
          <w:szCs w:val="24"/>
        </w:rPr>
        <w:t>red along with the viewer from page to page.</w:t>
      </w:r>
    </w:p>
    <w:p w:rsidR="00DB746E" w:rsidRDefault="00DB746E" w:rsidP="00DB746E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In this assignment I have to learn some basics about OOP concept of PHP5 and also have to learn foreach loop to get each element from an array.</w:t>
      </w:r>
    </w:p>
    <w:p w:rsidR="00DB746E" w:rsidRDefault="00DB746E" w:rsidP="00C84070">
      <w:pPr>
        <w:rPr>
          <w:rFonts w:ascii="Calibri" w:hAnsi="Calibri"/>
          <w:sz w:val="24"/>
          <w:szCs w:val="24"/>
        </w:rPr>
      </w:pPr>
    </w:p>
    <w:p w:rsidR="00DB746E" w:rsidRDefault="00DB746E" w:rsidP="00DB746E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In this assignment when you entered to shopping cart (/SC/index.php) you must Login to the system first. Otherwise cart will automatically redirect to the login page.</w:t>
      </w:r>
    </w:p>
    <w:p w:rsidR="00DB746E" w:rsidRDefault="00DB746E" w:rsidP="00DB746E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This system already has following accounts….</w:t>
      </w:r>
    </w:p>
    <w:p w:rsidR="00DB746E" w:rsidRDefault="00DB746E" w:rsidP="00DB746E">
      <w:pPr>
        <w:rPr>
          <w:rFonts w:ascii="Calibri" w:hAnsi="Calibri"/>
          <w:sz w:val="24"/>
          <w:szCs w:val="24"/>
        </w:rPr>
      </w:pPr>
      <w:hyperlink r:id="rId12" w:history="1">
        <w:r w:rsidRPr="005553F7">
          <w:rPr>
            <w:rStyle w:val="Hyperlink"/>
            <w:rFonts w:ascii="Calibri" w:hAnsi="Calibri"/>
            <w:sz w:val="24"/>
            <w:szCs w:val="24"/>
          </w:rPr>
          <w:t>inuka@bla.com</w:t>
        </w:r>
      </w:hyperlink>
    </w:p>
    <w:p w:rsidR="00DB746E" w:rsidRDefault="00DB746E" w:rsidP="00DB746E">
      <w:pPr>
        <w:rPr>
          <w:rFonts w:ascii="Calibri" w:hAnsi="Calibri"/>
          <w:sz w:val="24"/>
          <w:szCs w:val="24"/>
        </w:rPr>
      </w:pPr>
      <w:hyperlink r:id="rId13" w:history="1">
        <w:r w:rsidRPr="005553F7">
          <w:rPr>
            <w:rStyle w:val="Hyperlink"/>
            <w:rFonts w:ascii="Calibri" w:hAnsi="Calibri"/>
            <w:sz w:val="24"/>
            <w:szCs w:val="24"/>
          </w:rPr>
          <w:t>keshawa@bla.com</w:t>
        </w:r>
      </w:hyperlink>
    </w:p>
    <w:p w:rsidR="00DB746E" w:rsidRDefault="00DB746E" w:rsidP="00DB746E">
      <w:pPr>
        <w:rPr>
          <w:rFonts w:ascii="Calibri" w:hAnsi="Calibri"/>
          <w:sz w:val="24"/>
          <w:szCs w:val="24"/>
        </w:rPr>
      </w:pPr>
      <w:hyperlink r:id="rId14" w:history="1">
        <w:r w:rsidRPr="005553F7">
          <w:rPr>
            <w:rStyle w:val="Hyperlink"/>
            <w:rFonts w:ascii="Calibri" w:hAnsi="Calibri"/>
            <w:sz w:val="24"/>
            <w:szCs w:val="24"/>
          </w:rPr>
          <w:t>kasun@bla.com</w:t>
        </w:r>
      </w:hyperlink>
    </w:p>
    <w:p w:rsidR="00DB746E" w:rsidRDefault="00DB746E" w:rsidP="00DB746E">
      <w:pPr>
        <w:rPr>
          <w:rFonts w:ascii="Calibri" w:hAnsi="Calibri"/>
          <w:sz w:val="24"/>
          <w:szCs w:val="24"/>
        </w:rPr>
      </w:pPr>
    </w:p>
    <w:p w:rsidR="00DB746E" w:rsidRPr="001946D8" w:rsidRDefault="006E6F5C" w:rsidP="00DB746E">
      <w:pPr>
        <w:rPr>
          <w:rFonts w:ascii="Calibri" w:hAnsi="Calibri"/>
          <w:b/>
          <w:color w:val="FF0000"/>
          <w:sz w:val="24"/>
          <w:szCs w:val="24"/>
        </w:rPr>
      </w:pPr>
      <w:r w:rsidRPr="001946D8">
        <w:rPr>
          <w:rFonts w:ascii="Calibri" w:hAnsi="Calibri"/>
          <w:b/>
          <w:color w:val="FF0000"/>
          <w:sz w:val="24"/>
          <w:szCs w:val="24"/>
        </w:rPr>
        <w:t>PS:</w:t>
      </w:r>
      <w:r w:rsidR="00DB746E" w:rsidRPr="001946D8">
        <w:rPr>
          <w:rFonts w:ascii="Calibri" w:hAnsi="Calibri"/>
          <w:b/>
          <w:color w:val="FF0000"/>
          <w:sz w:val="24"/>
          <w:szCs w:val="24"/>
        </w:rPr>
        <w:t xml:space="preserve"> “bla” is the default password of above accounts.</w:t>
      </w:r>
    </w:p>
    <w:p w:rsidR="00DB746E" w:rsidRPr="00DB746E" w:rsidRDefault="00DB746E" w:rsidP="00DB746E">
      <w:pPr>
        <w:rPr>
          <w:rFonts w:ascii="Calibri" w:hAnsi="Calibri"/>
          <w:sz w:val="24"/>
          <w:szCs w:val="24"/>
        </w:rPr>
      </w:pPr>
    </w:p>
    <w:p w:rsidR="00DB746E" w:rsidRDefault="00DB746E" w:rsidP="00C84070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Now you are ready for the shopping…</w:t>
      </w:r>
    </w:p>
    <w:p w:rsidR="00DB746E" w:rsidRDefault="00DB746E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rFonts w:ascii="Calibri" w:hAnsi="Calibri"/>
          <w:b/>
          <w:i/>
          <w:sz w:val="24"/>
          <w:szCs w:val="24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>Student details….</w:t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Name: D. Tharindu Dhanushka Mahawatta</w:t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St no: 14NU0240</w:t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Batch: 13/14 MID part time (HDCS)</w:t>
      </w: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Design interfaces:</w:t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48A7726C" wp14:editId="7E175588">
            <wp:extent cx="5274945" cy="2965450"/>
            <wp:effectExtent l="266700" t="533400" r="268605" b="5397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20870215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lastRenderedPageBreak/>
        <w:drawing>
          <wp:inline distT="0" distB="0" distL="0" distR="0" wp14:anchorId="7DD1BBA2" wp14:editId="27F4D19E">
            <wp:extent cx="5274945" cy="2965450"/>
            <wp:effectExtent l="114300" t="228600" r="116205" b="2159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21319414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57B7CFAF" wp14:editId="6ED6E476">
            <wp:extent cx="5274945" cy="2965450"/>
            <wp:effectExtent l="190500" t="381000" r="192405" b="3683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01855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29EBFD47" wp14:editId="550F87E1">
            <wp:extent cx="5274945" cy="2965450"/>
            <wp:effectExtent l="171450" t="323850" r="173355" b="3302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429125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5236039D" wp14:editId="6992D342">
            <wp:extent cx="5274945" cy="2965450"/>
            <wp:effectExtent l="285750" t="609600" r="287655" b="615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20747986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E84C35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lastRenderedPageBreak/>
        <w:drawing>
          <wp:inline distT="0" distB="0" distL="0" distR="0" wp14:anchorId="794D1D4B" wp14:editId="538BDF18">
            <wp:extent cx="5274945" cy="2965450"/>
            <wp:effectExtent l="152400" t="266700" r="135255" b="2540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339847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E84C35" w:rsidP="00C84070">
      <w:pPr>
        <w:rPr>
          <w:b/>
          <w:i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206806A8" wp14:editId="24CA8A85">
            <wp:extent cx="5274945" cy="2965450"/>
            <wp:effectExtent l="209550" t="400050" r="211455" b="406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21067628"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E84C35" w:rsidP="00C84070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>All codings…</w:t>
      </w:r>
    </w:p>
    <w:p w:rsidR="00E84C35" w:rsidRPr="00E84C35" w:rsidRDefault="00E84C35" w:rsidP="00C84070">
      <w:pPr>
        <w:rPr>
          <w:rFonts w:ascii="Calibri" w:hAnsi="Calibri"/>
          <w:b/>
          <w:i/>
          <w:sz w:val="24"/>
          <w:szCs w:val="24"/>
          <w:u w:val="single"/>
        </w:rPr>
      </w:pPr>
      <w:r w:rsidRPr="00E84C35">
        <w:rPr>
          <w:rFonts w:ascii="Calibri" w:hAnsi="Calibri"/>
          <w:b/>
          <w:i/>
          <w:sz w:val="24"/>
          <w:szCs w:val="24"/>
          <w:u w:val="single"/>
        </w:rPr>
        <w:t>Index.php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&lt;!--Tharindu-D Shopping cart--&gt;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session_start();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//if not login user redirect to login page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if(!isset($_SESSION['log']))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$un = Login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$un = $_SESSION['log']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//set session to specified special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if(isset($_POST['Daily_s']))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$_SESSION['special'] = "Daily";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header('Location:sp_cart.php');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if(isset($_POST['Weekly_s']))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$_SESSION['special'] = "Weekly";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header('Location:sp_cart.php');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if(isset($_POST['Monthly_s']))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$_SESSION['special'] = "Monthly";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header('Location:sp_cart.php');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//nav bar sessions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if(isset($_GET['user']))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header('Location:users/profile.php');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if(isset($_GET['home']))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unset($_SESSION['special']);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if(isset($_GET['l-out']))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session_destroy();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header('Location:users/login.php');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if(isset($_GET['c-out']))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header('Location:c-out.php');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?&gt;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&lt;!DOCTYPE html&gt;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&lt;html&gt;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rel="SHORTCUT ICON" href="icon/icon.ico" type="image/x-icon"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&lt;title&gt;Shopping Cart&lt;/title&gt;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href="style/main.css" rel="stylesheet" type="text/css"&gt;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&lt;body&gt;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&lt;nav class="nav"&gt;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&lt;?php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?&gt;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&lt;/nav&gt;</w:t>
      </w:r>
    </w:p>
    <w:p w:rsidR="00EF4121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id="bg1"&gt;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&lt;!--Tharindu-D logo--&gt;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&lt;div id="banner" &gt;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&lt;img src="icon/banner.jpg" alt="banner" &gt;&lt;br/&gt;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 id="cart"&gt;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 colspan="3"&gt;&lt;font color="red"&gt;&lt;big&gt;&lt;b&gt;Pick-up your specials....&lt;/b&gt;&lt;/big&gt;&lt;/font&gt;&lt;br/&gt;&amp;nbsp;&lt;/td&gt;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&lt;td&gt;&lt;img src="foods/burger.jpg" alt="Daily Special" width="200px" height="150px"&gt;&lt;br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id="btn"&gt;&lt;form method='post'&gt;&lt;input type='submit' name="Daily_s" value='Daily Special'&gt;&lt;/form&gt;&lt;/div&gt;&lt;/td&gt;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&lt;td&gt;&lt;img src="foods/cheese-pizza.jpg" alt="Weekly Special" width="200px" height="150px"&gt;&lt;br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id="btn"&gt;&lt;form method='post'&gt;&lt;input type='submit' name="Weekly_s" value='Weekly Special'&gt;&lt;/form&gt;&lt;/div&gt;&lt;/td&gt;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&lt;td&gt;&lt;img src="foods/hotdog.jpg" alt="Monthly Special" width="200px" height="150px"&gt;&lt;br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id="btn"&gt;&lt;form method='post'&gt;&lt;input type='submit' name="Monthly_s" value='Monthly Special'&gt;&lt;/form&gt;&lt;/div&gt;&lt;/td&gt;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&lt;/body&gt;</w:t>
      </w:r>
    </w:p>
    <w:p w:rsid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&lt;/html&gt;</w:t>
      </w:r>
    </w:p>
    <w:p w:rsid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b/>
          <w:i/>
          <w:sz w:val="24"/>
          <w:szCs w:val="24"/>
          <w:u w:val="single"/>
        </w:rPr>
      </w:pPr>
      <w:r w:rsidRPr="00E84C35">
        <w:rPr>
          <w:rFonts w:ascii="Calibri" w:hAnsi="Calibri"/>
          <w:b/>
          <w:i/>
          <w:sz w:val="24"/>
          <w:szCs w:val="24"/>
          <w:u w:val="single"/>
        </w:rPr>
        <w:t>sp_cart.php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&lt;!--Tharindu-D Shopping cart POWERED by PHP[v5]/OOP | Copyrights Tharindu-D | All rights reserved--&gt;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session_start();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include_once("conman.php");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if(!isset($_SESSION['log']))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$_SESSION['alert'] = "You must login first !";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$un = Login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header('Location:users/login.php');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$un = $_SESSION['log']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if(!isset($_SESSION['special']))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if(isset($_SESSION['special']))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$sp = $_SESSION['special'];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//nav bar sessions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if(isset($_GET['user']))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header('Location:users/profile.php');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if(isset($_GET['home']))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unset($_SESSION['special']);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if(isset($_GET['l-out']))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session_destroy();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header('Location:users/login.php');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if(isset($_GET['c-out']))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header('Location:c-out.php');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//if press back to special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if(isset($_POST['back']))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unset($_SESSION['special']);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unset($_SESSION['meals']);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if(isset($_POST['all']))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header('Location:sup_cart.php');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  <w:r w:rsidR="00250571">
        <w:rPr>
          <w:rFonts w:ascii="Calibri" w:hAnsi="Calibri"/>
          <w:sz w:val="24"/>
          <w:szCs w:val="24"/>
        </w:rPr>
        <w:t xml:space="preserve"> ?&gt;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&lt;!DOCTYPE html&gt;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&lt;html&gt;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rel="SHORTCUT ICON" href="icon/icon.ico" type="image/x-icon"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&lt;title&gt;Shopping Cart&lt;/title&gt;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href="style/main.css" rel="stylesheet" type="text/css"&gt;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&lt;body&gt;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&lt;nav class="nav"&gt;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&lt;td&gt;&lt;div id="btn"&gt;&lt;form method='get'&gt;&lt;input type='submit' name="user" value='&lt;?php echo $un ; ?&gt;'&gt;&lt;/form&gt;&lt;/div&gt;&lt;/td&gt;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&lt;?php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?&gt;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&lt;/nav&gt;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id="bg"&gt;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&lt;!--Tharindu-D logo--&gt;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 id="cart" style="padding-top : 100px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 colspan="3"&gt;&lt;font color="red"&gt;&lt;big&gt;&lt;b&gt;Now choose your &lt;?php echo $sp ; ?&gt; specials....&lt;/b&gt;&lt;/big&gt;&lt;/font&gt;&lt;/td&gt;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 colspan="3"&gt;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  <w:t>&lt;table id="tb_back"&gt;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&lt;tr&gt;&lt;td colspan = '2'&gt;&amp;nbsp;&lt;/td&gt;&lt;/tr&gt;&lt;tr&gt;&lt;td colspan = '2'&gt;&amp;nbsp;&lt;/td&gt;&lt;/tr&gt;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&lt;td&gt;&lt;div id="btn_back"&gt;&lt;form method='post'&gt;&lt;input type='submit' name="back" value='&lt;&lt; Back to Specials'&gt;&lt;/form&gt;&lt;/div&gt;&lt;br/&gt;&amp;nbsp;&lt;/td&gt;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&lt;td&gt;&lt;div id="btn_back"&gt;&lt;form method='post'&gt;&lt;input type='submit' name="all" value='View All Meals &gt;&gt;'&gt;&lt;/form&gt;&lt;/div&gt;&lt;br/&gt;&amp;nbsp;&lt;/td&gt;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width="100%" 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style=</w:t>
      </w:r>
      <w:r>
        <w:rPr>
          <w:rFonts w:ascii="Calibri" w:hAnsi="Calibri"/>
          <w:sz w:val="24"/>
          <w:szCs w:val="24"/>
        </w:rPr>
        <w:t>"float : left ; width : 67%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//current URL of the Page cart_update.php redirects back to this URL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$current_url = base64_encode($url="http://".$_SERVER['HTTP_H</w:t>
      </w:r>
      <w:r>
        <w:rPr>
          <w:rFonts w:ascii="Calibri" w:hAnsi="Calibri"/>
          <w:sz w:val="24"/>
          <w:szCs w:val="24"/>
        </w:rPr>
        <w:t>OST'].$_SERVER['REQUEST_URI']);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$results = $mysqli-&gt;query("SELECT * FRO</w:t>
      </w:r>
      <w:r>
        <w:rPr>
          <w:rFonts w:ascii="Calibri" w:hAnsi="Calibri"/>
          <w:sz w:val="24"/>
          <w:szCs w:val="24"/>
        </w:rPr>
        <w:t>M `rest` WHERE sp ='".$sp."'");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//fetch results set as object and output HTML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while($obj = $results-&gt;fetch_object())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class="food"&gt;';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'&lt;form method="post" action="cart_update.php"&gt;';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'&lt;img src="foods/'.$obj-&gt;image.'" alt="Daily Special" width="200px" height="150px"&gt;&lt;br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'&lt;strong&gt;'.$obj-&gt;name.'&lt;/strong&gt;&lt;br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</w:r>
      <w:r w:rsidRPr="00E84C35">
        <w:rPr>
          <w:rFonts w:ascii="Calibri" w:hAnsi="Calibri"/>
          <w:sz w:val="24"/>
          <w:szCs w:val="24"/>
        </w:rPr>
        <w:tab/>
        <w:t>echo '&lt;strike&gt;Rs.'.$obj-&gt;price.'&lt;/strike&gt; &amp;nbsp;&amp;nbsp;&amp;nbsp;&amp;nbsp; 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'&lt;font color="red"&gt;Rs.'.$obj-&gt;sp_price.'&lt;/font&gt; 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'&lt;input type="text" name="meal_qty" value="1" size="2"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id="c_btn"&gt;&lt;input type="submit" value="Add to cart"/&gt;&lt;/div&gt;';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'&lt;input type="hidden" name="code" value="'.$obj-&gt;code.'"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'&lt;input type="hidden" name="type" value="add"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'&lt;input type="hidden" name="return_url" value="'.$current_url.'"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'&lt;/form&gt;';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'&lt;/div&gt;';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    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?&gt;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style="float : left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 id="add_cart" width="100%" 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if(isset($_SESSION["meals"]))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$total = 0;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echo "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&lt;th colspan = '2'&gt;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&lt;p&gt;&lt;big&gt;Your cart....&lt;/big&gt;&lt;/p&gt;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&lt;/th&gt;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</w: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 xml:space="preserve"> 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foreach ($_SESSION["meals"] as $cart_itm)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rowspan = "3"&gt;&lt;img src="foods/'.$cart_itm["image"].'" height="90px"&gt;&lt;/td&gt;'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'&lt;td&gt;&lt;small&gt;'.$cart_itm["name"].'&lt;/small&gt;&lt;/td&gt;&lt;/tr&gt;';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'&lt;tr&gt;&lt;td&gt;&lt;small&gt;Qty:'.$cart_itm["qty"].'&lt;/small&gt;&lt;/td&gt;&lt;/tr&gt;';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'&lt;tr&gt;&lt;td&gt;&lt;hr&gt;&lt;small&gt;&lt;font color="red"&gt;Rs.'.$cart_itm["sp_price"].'&lt;/font&gt;&lt;/small&gt;&lt;/td&gt;&lt;/tr&gt;';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id="b_btn"&gt;&lt;a href="cart_update.php?removep='.$cart_itm["code"].'&amp;return_url='.$current_url.'"&gt;Remove Item&lt;/a&gt;&lt;/div&gt;&lt;br/&gt;&lt;hr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'&lt;/tr&gt;&lt;/td&gt;';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$subtotal = ($cart_itm["sp_price"]*$cart_itm["qty"]);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$total = ($total + $subtotal);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'&lt;strong&gt;Total:&lt;/strong&gt; Rs.'.$total.'/=';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'&lt;/tr&gt;&lt;/td&gt;';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colspan="2"&gt;&lt;div id="a_btn"&gt;&lt;a href="cart_update.php?emptycart=1&amp;return_url='.$current_url.'"&gt;Empty Cart&lt;/a&gt;&lt;/div&gt;&lt;/td&gt;&lt;/tr&gt;&lt;/table&gt;';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echo "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&lt;th colspan = '2' width='200px'&gt;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&lt;p&gt;&lt;font color='red'&gt;Your cart is Empty !&lt;/font&gt;&lt;/p&gt;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&lt;/th&gt;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Default="00250571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?&gt; &lt;/div&gt;</w:t>
      </w:r>
      <w:r w:rsidR="00E84C35">
        <w:rPr>
          <w:rFonts w:ascii="Calibri" w:hAnsi="Calibri"/>
          <w:sz w:val="24"/>
          <w:szCs w:val="24"/>
        </w:rPr>
        <w:t>&lt;/div&gt;</w:t>
      </w:r>
      <w:r>
        <w:rPr>
          <w:rFonts w:ascii="Calibri" w:hAnsi="Calibri"/>
          <w:sz w:val="24"/>
          <w:szCs w:val="24"/>
        </w:rPr>
        <w:t>&lt;/div&gt;&lt;/body&gt;</w:t>
      </w:r>
      <w:r w:rsidR="00E84C35" w:rsidRPr="00E84C35">
        <w:rPr>
          <w:rFonts w:ascii="Calibri" w:hAnsi="Calibri"/>
          <w:sz w:val="24"/>
          <w:szCs w:val="24"/>
        </w:rPr>
        <w:t>&lt;/html&gt;</w:t>
      </w:r>
    </w:p>
    <w:p w:rsidR="00E84C35" w:rsidRPr="00E84C35" w:rsidRDefault="00E84C35" w:rsidP="00E84C35">
      <w:pPr>
        <w:rPr>
          <w:rFonts w:ascii="Calibri" w:hAnsi="Calibri"/>
          <w:b/>
          <w:i/>
          <w:sz w:val="24"/>
          <w:szCs w:val="24"/>
          <w:u w:val="single"/>
        </w:rPr>
      </w:pPr>
      <w:r w:rsidRPr="00E84C35">
        <w:rPr>
          <w:rFonts w:ascii="Calibri" w:hAnsi="Calibri"/>
          <w:b/>
          <w:i/>
          <w:sz w:val="24"/>
          <w:szCs w:val="24"/>
          <w:u w:val="single"/>
        </w:rPr>
        <w:t>sup_cart.php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&lt;!--Tharindu-D Shopping cart POWERED by PHP[v5]/OOP | Copyrights Thar</w:t>
      </w:r>
      <w:r w:rsidR="00250571">
        <w:rPr>
          <w:rFonts w:ascii="Calibri" w:hAnsi="Calibri"/>
          <w:sz w:val="24"/>
          <w:szCs w:val="24"/>
        </w:rPr>
        <w:t>indu-D | All rights reserved--&gt;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session_start();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include_once("conman.php");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if(!isset($_SESSION['log']))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header('Location:users/login.php');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$un = $_SESSION['log']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if(!isset($_SESSION['special']))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$sp = $_SESSION['special'];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//nav bar sessions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if(isset($_GET['user']))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header('Location:users/profile.php');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if(isset($_GET['home']))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unset($_SESSION['special']);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header('Location:index.php');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if(isset($_GET['l-out']))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session_destroy();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header('Location:users/login.php');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if(isset($_GET['c-out']))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header('Location:c-out.php');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//if press "back to special"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>if(isset($_POST['back']))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header('Location:sp_cart.php');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if(isset($_POST['c-out']))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header('Location:c-out.php');</w:t>
      </w:r>
    </w:p>
    <w:p w:rsidR="00E84C35" w:rsidRPr="00E84C35" w:rsidRDefault="0080578C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 ?&gt;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&lt;!DOCTYPE html&gt;</w:t>
      </w:r>
    </w:p>
    <w:p w:rsidR="00E84C35" w:rsidRPr="00E84C35" w:rsidRDefault="0080578C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</w:t>
      </w:r>
      <w:r w:rsidR="00E84C35"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&lt;html&gt;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rel="SHORTCUT ICON" href="icon/icon.ico" type="image/x-icon" /&gt;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&lt;title&gt;Shopping Cart&lt;/title&gt;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&lt;link href="style/main.css" rel="stylesheet" type="text/css"&gt;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&lt;/head&gt;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&lt;body&gt;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&lt;nav class="nav"&gt;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 xml:space="preserve">&lt;?php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if(isset($_SESSION['log']))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?&gt;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84C35" w:rsidRPr="00E84C35" w:rsidRDefault="00250571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&lt;/tr&gt;&lt;/table&gt;</w:t>
      </w:r>
      <w:r w:rsidR="00EF4121">
        <w:rPr>
          <w:rFonts w:ascii="Calibri" w:hAnsi="Calibri"/>
          <w:sz w:val="24"/>
          <w:szCs w:val="24"/>
        </w:rPr>
        <w:t>&lt;/nav&gt;</w:t>
      </w:r>
    </w:p>
    <w:p w:rsidR="00E84C35" w:rsidRPr="00E84C35" w:rsidRDefault="00EF4121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&lt;!--Tharindu-D logo--&gt;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 id="cart" style="padding-top : 100px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&lt;!--Created by Tharindu-D --&gt;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 colspan="3"&gt;&lt;font color="red"&gt;&lt;big&gt;&lt;b&gt;Full menu (&lt;?php echo $sp ; ?&gt; specials)....&lt;/b&gt;&lt;/big&gt;&lt;/font&gt;&lt;/td&gt;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&lt;td colspan="3"&gt;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&lt;table id="tb_back"&gt;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&lt;tr&gt;&lt;td colspan = '2'&gt;&amp;nbsp;&lt;/td&gt;&lt;/tr&gt;&lt;tr&gt;&lt;td colspan = '2'&gt;&amp;nbsp;&lt;/td&gt;&lt;/tr&gt;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&lt;td&gt;&lt;div id="btn_back"&gt;&lt;form method='post'&gt;&lt;input type='submit' name="back" value='&lt;&lt; Back'&gt;&lt;/form&gt;&lt;/div&gt;&lt;br/&gt;&amp;nbsp;&lt;/td&gt;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 xml:space="preserve">    &lt;td&gt;&lt;div id="btn_back"&gt;&lt;form method='post'&gt;&lt;input type='submit' name="c-out" value='Go to Check-Out &gt;&gt;'&gt;&lt;/form&gt;&lt;/div&gt;&lt;br/&gt;&amp;nbsp;&lt;/td&gt;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&lt;/td&gt;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&lt;/tr&gt;</w:t>
      </w:r>
    </w:p>
    <w:p w:rsidR="00E84C35" w:rsidRPr="00E84C35" w:rsidRDefault="00EF4121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width="100%" 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&lt;div style=</w:t>
      </w:r>
      <w:r w:rsidR="00EF4121">
        <w:rPr>
          <w:rFonts w:ascii="Calibri" w:hAnsi="Calibri"/>
          <w:sz w:val="24"/>
          <w:szCs w:val="24"/>
        </w:rPr>
        <w:t>"float : left ; width : 67%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//current URL of the Page cart_update.php redirects back to this URL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$current_url = base64_encode($url="http://".$_SERVER['HTTP_H</w:t>
      </w:r>
      <w:r w:rsidR="00EF4121">
        <w:rPr>
          <w:rFonts w:ascii="Calibri" w:hAnsi="Calibri"/>
          <w:sz w:val="24"/>
          <w:szCs w:val="24"/>
        </w:rPr>
        <w:t>OST'].$_SERVER['REQUEST_URI']);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$results = $mysqli-&gt;query("SELECT *</w:t>
      </w:r>
      <w:r w:rsidR="00EF4121">
        <w:rPr>
          <w:rFonts w:ascii="Calibri" w:hAnsi="Calibri"/>
          <w:sz w:val="24"/>
          <w:szCs w:val="24"/>
        </w:rPr>
        <w:t xml:space="preserve"> FROM `rest` ORDER BY id ASC");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//fetch results set as object and output HTML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while($obj = $results-&gt;fetch_object())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class="food"&gt;';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'&lt;form method="post" action="cart_update.php"&gt;';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'&lt;img src="foods/'.$obj-&gt;image.'" alt="Daily Special" width="200px" height="150px"&gt;&lt;br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'&lt;strong&gt;'.$obj-&gt;name.'&lt;/strong&gt;&lt;br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if($sp==$obj-&gt;sp)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'&lt;strike&gt;Rs.'.$obj-&gt;price.'&lt;/strike&gt; &amp;nbsp;&amp;nbsp;&amp;nbsp;&amp;nbsp; 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'&lt;font color="red"&gt;Rs.'.$obj-&gt;sp_price.'&lt;/font&gt; 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'Rs.'.$obj-&gt;price.'&lt;br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'&lt;input type="text" name="meal_qty" value="1" size="2"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id="c_btn"&gt;&lt;input type="submit</w:t>
      </w:r>
      <w:r>
        <w:rPr>
          <w:rFonts w:ascii="Calibri" w:hAnsi="Calibri"/>
          <w:sz w:val="24"/>
          <w:szCs w:val="24"/>
        </w:rPr>
        <w:t>" value="Add to cart"/&gt;&lt;/div&gt;';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'&lt;input type="hidden" name="code" value="'.$obj-&gt;code.'"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'&lt;input type="hidden" name="type" value="add"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'&lt;input type="hidden" name="return_url" value="'.$current_url.'"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'&lt;/form&gt;';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echo '&lt;/div&gt;';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    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?&gt; 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style="float : left ;"&gt;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&lt;table id="add_cart" width="100%" cellspacing="10"&gt;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&lt;?php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if(isset($_SESSION["meals"]))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$total = 0;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echo "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&lt;th colspan = '2'&gt;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&lt;p&gt;&lt;big&gt;Your cart....&lt;/big&gt;&lt;/p&gt;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&lt;/th&gt;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  <w:t xml:space="preserve"> 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foreach ($_SESSION["meals"] as $cart_itm)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rowspan = "3"&gt;&lt;img src="foods/'.$cart_itm["image"].'" height="90px"&gt;&lt;/td&gt;' 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'&lt;td&gt;&lt;small&gt;'.$cart_itm["name"].'&lt;/small&gt;&lt;/td&gt;&lt;/tr&gt;';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'&lt;tr&gt;&lt;td&gt;&lt;small&gt;Qty:'.$cart_itm["qty"].'&lt;/small&gt;&lt;/td&gt;&lt;/tr&gt;';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if($sp==$cart_itm["sp"])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'&lt;tr&gt;&lt;td&gt;&lt;hr&gt;&lt;small&gt;&lt;font color="red"&gt;Rs.'.$cart_itm["sp_price"].'&lt;/font&gt;&lt;/small&gt;&lt;/td&gt;&lt;/tr&gt;';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'&lt;tr&gt;&lt;td&gt;&lt;hr&gt;&lt;small&gt;Rs.'.$cart_itm["price"].'&lt;/small&gt;&lt;/td&gt;&lt;/tr&gt;';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}</w:t>
      </w: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'&lt;div id="b_btn"&gt;&lt;a href="cart_update.php?removep='.$cart_itm["code"].'&amp;return_url='.$current_url.'"&gt;Remove Item&lt;/a&gt;&lt;/div&gt;&lt;br/&gt;&lt;hr /&gt;';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'&lt;/tr&gt;&lt;/td&gt;';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if($sp==$cart_itm["sp"])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$subtotal = ($cart_itm["sp_price"]*$cart_itm["qty"]);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$subtotal = ($cart_itm["price"]*$cart_itm["qty"]);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lastRenderedPageBreak/>
        <w:tab/>
      </w:r>
      <w:r w:rsidRPr="00E84C35">
        <w:rPr>
          <w:rFonts w:ascii="Calibri" w:hAnsi="Calibri"/>
          <w:sz w:val="24"/>
          <w:szCs w:val="24"/>
        </w:rPr>
        <w:tab/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    $total = ($total + $subtotal);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 xml:space="preserve">    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'&lt;strong&gt;Total:&lt;/strong&gt; Rs.'.$total.'/=';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'&lt;/tr&gt;&lt;/td&gt;';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echo '&lt;tr&gt;&lt;td colspan="2"&gt;&lt;div id="a_btn"&gt;&lt;a href="cart_update.php?emptycart=1&amp;return_url='.$current_url.'"&gt;Empty Cart&lt;/a&gt;&lt;/div&gt;&lt;/td&gt;&lt;/tr&gt;&lt;/table&gt;';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}else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{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echo "</w:t>
      </w:r>
      <w:r w:rsidRPr="00E84C35">
        <w:rPr>
          <w:rFonts w:ascii="Calibri" w:hAnsi="Calibri"/>
          <w:sz w:val="24"/>
          <w:szCs w:val="24"/>
        </w:rPr>
        <w:tab/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&lt;th colspan = '2' width='200px'&gt;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&lt;p&gt;&lt;font color='red'&gt;Your cart is Empty !&lt;/font&gt;&lt;/p&gt;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&lt;/th&gt;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&lt;/tr&gt;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&lt;/table&gt;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ab/>
      </w:r>
      <w:r w:rsidRPr="00E84C35">
        <w:rPr>
          <w:rFonts w:ascii="Calibri" w:hAnsi="Calibri"/>
          <w:sz w:val="24"/>
          <w:szCs w:val="24"/>
        </w:rPr>
        <w:tab/>
        <w:t>";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?&gt;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&lt;/div&gt;</w:t>
      </w:r>
    </w:p>
    <w:p w:rsidR="00E84C35" w:rsidRP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&lt;/body&gt;</w:t>
      </w:r>
    </w:p>
    <w:p w:rsidR="00E84C35" w:rsidRDefault="00E84C35" w:rsidP="00E84C35">
      <w:pPr>
        <w:rPr>
          <w:rFonts w:ascii="Calibri" w:hAnsi="Calibri"/>
          <w:sz w:val="24"/>
          <w:szCs w:val="24"/>
        </w:rPr>
      </w:pPr>
      <w:r w:rsidRPr="00E84C35">
        <w:rPr>
          <w:rFonts w:ascii="Calibri" w:hAnsi="Calibri"/>
          <w:sz w:val="24"/>
          <w:szCs w:val="24"/>
        </w:rPr>
        <w:t>&lt;/html&gt;</w:t>
      </w:r>
    </w:p>
    <w:p w:rsidR="00EF4121" w:rsidRDefault="00EF4121" w:rsidP="00E84C35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lastRenderedPageBreak/>
        <w:t>c-out.php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&lt;!--Tharindu-D Shopping cart POWERED by PHP[v5]/OOP | Copyrights Tharindu-D | All rights reserved--&gt;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&lt;?php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session_start();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include_once("conman.php");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if(!isset($_SESSION['log']))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header('Location:users/login.php');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$un = $_SESSION['log'] 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if(!isset($_SESSION['special']))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header('Location:index.php');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$sp = $_SESSION['special'];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//nav bar sessions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if(isset($_GET['user']))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header('Location:users/profile.php');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if(isset($_GET['home']))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unset($_SESSION['special']);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header('Location:index.php');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if(isset($_GET['l-out']))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session_destroy();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header('Location:users/login.php');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if(isset($_GET['c-out']))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header('Location:c-out.php');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//if press "back to Cart"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if(isset($_POST['back']))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header('Location:sup_cart.php');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?&gt;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&lt;!DOCTYPE html&gt;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&lt;!--Created by Tharindu-D 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&lt;html&gt;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&lt;head&gt;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&lt;link rel="SHORTCUT ICON" href="icon/icon.ico" type="image/x-icon" /&gt;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&lt;title&gt;Shopping Cart&lt;/title&gt;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&lt;link href="style/main.css" rel="stylesheet" type="text/css"&gt;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&lt;/head&gt;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&lt;body&gt;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&lt;nav class="nav"&gt;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&lt;table&gt;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&lt;?php 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if(isset($_SESSION['log']))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?&gt;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&lt;/table&gt;</w:t>
      </w:r>
    </w:p>
    <w:p w:rsidR="00EF4121" w:rsidRPr="00EF4121" w:rsidRDefault="0025057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&lt;/nav&gt;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&lt;div id="bg"&gt;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&lt;!--Tharindu-D logo--&gt;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&lt;table id="add_cart" style="margin-top : 140px ; margin-left : 25% ; margin-right : 25% ;" width="50%" 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&lt;?php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    //current URL of the Page cart_update.php redirects back to this URL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$current_url = base64_encode($url="http://".$_SERVER['HTTP_HOST'].$_SERVER['REQUEST_URI']);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if(isset($_SESSION["meals"]))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$total = 0;</w:t>
      </w:r>
    </w:p>
    <w:p w:rsidR="00EF4121" w:rsidRPr="00EF4121" w:rsidRDefault="00EF4121" w:rsidP="0080578C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echo "</w:t>
      </w:r>
      <w:r w:rsidRPr="00EF4121">
        <w:rPr>
          <w:rFonts w:ascii="Calibri" w:hAnsi="Calibri"/>
          <w:sz w:val="24"/>
          <w:szCs w:val="24"/>
        </w:rPr>
        <w:tab/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&lt;th colspan = '2'&gt;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&lt;p&gt;&lt;big&gt;Your cart....&lt;/big&gt;&lt;/p&gt;</w:t>
      </w:r>
    </w:p>
    <w:p w:rsidR="00EF4121" w:rsidRPr="00EF4121" w:rsidRDefault="00EF4121" w:rsidP="0080578C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&lt;/th&gt;&lt;/tr&gt;&lt;tr&gt;td&gt;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&lt;div id='btn_back'&gt;&lt;form method='post'&gt;&lt;input type='submit' name='back' value='&lt;&lt; Back to Cart'&gt;&lt;/form&gt;&lt;/div&gt;&lt;br/&gt;&amp;nbsp;&lt;/td&gt;&lt;td&gt;&lt;/td&gt;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 xml:space="preserve"> ";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    foreach ($_SESSION["meals"] as $cart_itm)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 rowspan = "3"&gt;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&lt;br/&gt;&lt;div id="b_btn" style="width:40px !important ;"&gt;&lt;a href="cart_update.php?removep='.$cart_itm["code"].'&amp;return_url='.$current_url.'"&gt;&amp;nbsp;X&lt;/a&gt;&lt;/div&gt;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ab/>
      </w:r>
      <w:r w:rsidRPr="00EF4121">
        <w:rPr>
          <w:rFonts w:ascii="Calibri" w:hAnsi="Calibri"/>
          <w:sz w:val="24"/>
          <w:szCs w:val="24"/>
        </w:rPr>
        <w:tab/>
        <w:t>&lt;img src="foods/'.$cart_itm["image"].'"&gt;&lt;/td&gt;' 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'&lt;td&gt;&lt;br&gt;'.$cart_itm["name"].'&lt;/td&gt;&lt;/tr&gt;';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'&lt;tr&gt;&lt;td&gt;&lt;small&gt;Qty:'.$cart_itm["qty"].'&lt;/small&gt;&lt;/td&gt;&lt;/tr&gt;';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if($sp==$cart_itm["sp"])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'&lt;tr&gt;&lt;td&gt;&lt;hr&gt;&lt;font color="red"&gt;Rs.'.$cart_itm["sp_price"].'&lt;/font&gt;&lt;/td&gt;&lt;/tr&gt;';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}else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'&lt;tr&gt;&lt;td&gt;&lt;hr&gt;Rs.'.$cart_itm["price"].'&lt;/td&gt;&lt;/tr&gt;';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 colspan = "2"&gt;&lt;hr /&gt;&lt;/td&gt;&lt;/tr&gt;';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}</w:t>
      </w: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if($sp==$cart_itm["sp"])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        $subtotal = ($cart_itm["sp_price"]*$cart_itm["qty"]);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}else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$subtotal = ($cart_itm["price"]*$cart_itm["qty"]);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        $total = ($total + $subtotal);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    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 colspan="2"&gt;';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'&lt;strong&gt;Sub Total:&lt;/strong&gt; Rs.'.$total.'/=';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echo '&lt;/tr&gt;&lt;/td&gt;';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echo '&lt;tr&gt;&lt;td colspan="2"&gt;&lt;div id="a_btn"&gt;&lt;a href="end.php" &gt;Order now&lt;/a&gt;&lt;/div&gt;&lt;/td&gt;&lt;/tr&gt;&lt;/table&gt;';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}else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echo "</w:t>
      </w:r>
      <w:r w:rsidRPr="00EF4121">
        <w:rPr>
          <w:rFonts w:ascii="Calibri" w:hAnsi="Calibri"/>
          <w:sz w:val="24"/>
          <w:szCs w:val="24"/>
        </w:rPr>
        <w:tab/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&lt;th colspan = '2' width='200px'&gt;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&lt;p&gt;&lt;font color='red'&gt;Your cart is Empty !&lt;/font&gt;&lt;/p&gt;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&lt;/th&gt;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&lt;/table&gt;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</w:r>
      <w:r w:rsidRPr="00EF4121">
        <w:rPr>
          <w:rFonts w:ascii="Calibri" w:hAnsi="Calibri"/>
          <w:sz w:val="24"/>
          <w:szCs w:val="24"/>
        </w:rPr>
        <w:tab/>
        <w:t>";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?&gt;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&lt;/div&gt;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&lt;/body&gt;</w:t>
      </w:r>
    </w:p>
    <w:p w:rsid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&lt;/html&gt;</w:t>
      </w:r>
    </w:p>
    <w:p w:rsidR="00EF4121" w:rsidRDefault="00EF4121" w:rsidP="00EF4121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End.php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&lt;!--Tharindu-D Shopping cart POWERED by PHP[v5]/OOP | Copyrights Tharindu-D | All rights reserved--&gt;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&lt;?php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session_start();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include_once("conman.php");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session_destroy();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$un = "Login";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//nav bar sessions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if(isset($_GET['user']))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header('Location:users/profile.php');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if(isset($_GET['home']))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unset($_SESSION['special']);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header('Location:index.php');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if(isset($_GET['l-out']))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session_destroy();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header('Location:users/login.php');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if(isset($_GET['c-out']))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ab/>
        <w:t>header('Location:c-out.php');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//if press "back to Cart"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if(isset($_POST['back']))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header('Location:sup_cart.php');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?&gt;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&lt;!DOCTYPE html&gt;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&lt;!--Created by Tharindu-D 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&lt;html&gt;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&lt;head&gt;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&lt;link rel="SHORTCUT ICON" href="icon/icon.ico" type="image/x-icon" /&gt;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&lt;title&gt;Shopping Cart&lt;/title&gt;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&lt;link href="style/main.css" rel="stylesheet" type="text/css"&gt;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&lt;/head&gt;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&lt;body&gt;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&lt;nav class="nav"&gt;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&lt;table&gt;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&lt;?php 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if(isset($_SESSION['log']))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{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}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?&gt;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lastRenderedPageBreak/>
        <w:t>&lt;td&gt;&lt;div id="btn"&gt;&lt;form method='get'&gt;&lt;input type='submit' name="c-out" value='Check-Out'&gt;&lt;/form&gt;&lt;/div&gt;&lt;/td&gt;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&lt;/table&gt;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&lt;/nav&gt;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&lt;div id="bg"&gt;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Default="00EF4121" w:rsidP="00EF4121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&lt;!--Tharindu-D logo--&gt;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&lt;table id="add_cart" style="margin-top : 140px ; margin-left : 25% ; margin-right : 25% ;" width="50%" 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 colspan="2"&gt;&lt;font color="red"&gt;&lt;b&gt;&lt;big&gt;Thank you for shopping with us...!&lt;br /&gt;&lt;/big&gt;&lt;/b&gt;&lt;/font&gt;&lt;/td&gt;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&lt;td&gt;&lt;br /&gt;&lt;div id="a_btn" style="width : 160px !important ; "&gt;&lt;a href="index.php" &gt;Shopping again :)&lt;/a&gt;&lt;/div&gt;&lt;/td&gt;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&lt;td&gt;&lt;/td&gt;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&lt;/tr&gt;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&lt;/table&gt;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&lt;/div&gt;</w:t>
      </w:r>
    </w:p>
    <w:p w:rsidR="00EF4121" w:rsidRP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&lt;/body&gt;</w:t>
      </w:r>
    </w:p>
    <w:p w:rsidR="00EF4121" w:rsidRDefault="00EF4121" w:rsidP="00EF4121">
      <w:pPr>
        <w:rPr>
          <w:rFonts w:ascii="Calibri" w:hAnsi="Calibri"/>
          <w:sz w:val="24"/>
          <w:szCs w:val="24"/>
        </w:rPr>
      </w:pPr>
      <w:r w:rsidRPr="00EF4121">
        <w:rPr>
          <w:rFonts w:ascii="Calibri" w:hAnsi="Calibri"/>
          <w:sz w:val="24"/>
          <w:szCs w:val="24"/>
        </w:rPr>
        <w:t>&lt;/html&gt;</w:t>
      </w:r>
    </w:p>
    <w:p w:rsidR="006E6F5C" w:rsidRDefault="00E47BAD" w:rsidP="00C84070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lastRenderedPageBreak/>
        <w:t>Login part..</w:t>
      </w:r>
    </w:p>
    <w:p w:rsidR="00E47BAD" w:rsidRDefault="00E47BAD" w:rsidP="00C84070">
      <w:pPr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login.php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&lt;!--Tharindu-D Shopping cart--&gt;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&lt;!--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&lt;?php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session_start();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if(!isset($_SESSION['log']))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$un = "Login" 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else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$un = $_SESSION['log'] 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//nav bar sessions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if(isset($_GET['user']))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unset($_SESSION['reg']);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unset($_SESSION['alert']);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header('Location:profile.php');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if(isset($_GET['home']))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lastRenderedPageBreak/>
        <w:tab/>
        <w:t>unset($_SESSION['reg']);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unset($_SESSION['alert']);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header('Location:../index.php');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if(isset($_GET['l-out']))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session_destroy();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header('Location:login.php');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if(isset($_GET['c-out']))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unset($_SESSION['reg']);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unset($_SESSION['alert']);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header('Location:../c-out.php');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//if press submit button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if(isset($_POST['sub']))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unset($_SESSION['reg']);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unset($_SESSION['alert']);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include('conman.php');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$un = mysql_real_escape_string($_POST['email']);</w:t>
      </w: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$pw = mysql_real_escape_string($_POST['pass']);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$pwE = md5($pw);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lastRenderedPageBreak/>
        <w:tab/>
        <w:t>$sql = mysql_query("SELECT * FROM log WHERE username='$un' AND pass='$pwE'") or die("Query Error : ".mysql_error());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if(mysql_num_rows($sql)==1)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$_SESSION['log'] = $un;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header('Location:../index.php');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else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$_SESSION['alert'] = "Incorrect username or password!";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?&gt; 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--&gt;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&lt;!DOCTYPE html&gt;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&lt;!--Created by Tharindu-D --&gt;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&lt;html&gt;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&lt;head&gt;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&lt;link rel="SHORTCUT ICON" href="../icon/icon.ico" type="image/x-icon" /&gt;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&lt;title&gt;Shopping Cart&lt;/title&gt;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&lt;link rel="stylesheet" href="../style/main.css" type="text/css"&gt;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&lt;link rel="stylesheet" href="css/users.css" type="text/css" /&gt;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&lt;/head&gt;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lastRenderedPageBreak/>
        <w:t>&lt;body&gt;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&lt;nav class="nav"&gt;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&lt;table&gt;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&lt;?php 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if(isset($_SESSION['log']))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?&gt;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&lt;/table&gt;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&lt;/nav&gt;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id="bg1"&gt;</w:t>
      </w:r>
    </w:p>
    <w:p w:rsid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&lt;!--Tharindu-D logo--&gt;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&lt;div id="banner" &gt;</w:t>
      </w: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&lt;img src="../icon/banner.jpg" alt="banner" &gt;&lt;br/&gt;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&lt;/div&gt;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lastRenderedPageBreak/>
        <w:t>&amp;nbsp;&amp;nbsp;&amp;nbsp;&amp;nbsp;&lt;font color="red"&gt;&lt;big&gt;&lt;b&gt;Login to Tharindu-D....&lt;/b&gt;&lt;/big&gt;&lt;/font&gt;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&lt;form action="" method='post' id='contact_form'&gt;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&lt;table cellspacing="20" 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&lt;td colspan="2"&gt;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&lt;?php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if(isset($_SESSION['reg']))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    echo ("&lt;div id='banner1'&gt;&lt;strong&gt;Thank you!&lt;/strong&gt;&lt;br /&gt;&lt;br /&gt;&lt;i&gt;Hello ".$_SESSION['reg']." ,&lt;br /&gt;You are registered successfully.&lt;br /&gt;Please login now....&lt;/i&gt;&lt;/div&gt;");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}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?&gt;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&lt;?php 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if(isset($_SESSION['alert']))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{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    echo "&lt;div id='banner1' align='center'&gt;".$_SESSION['alert']."&lt;/div&gt;";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} ?&gt;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 xml:space="preserve">        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&lt;/tr&gt;</w:t>
      </w:r>
      <w:r w:rsidRPr="00E47BAD">
        <w:rPr>
          <w:rFonts w:ascii="Calibri" w:hAnsi="Calibri"/>
          <w:sz w:val="24"/>
          <w:szCs w:val="24"/>
        </w:rPr>
        <w:t xml:space="preserve"> 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&lt;td&gt;Username(E-mail):&lt;/td&gt;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&lt;td&gt;&lt;div id="btni"&gt;&lt;input type='text' name='email' id='name'&gt;&lt;/div&gt;&lt;/td&gt;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E47BAD">
        <w:rPr>
          <w:rFonts w:ascii="Calibri" w:hAnsi="Calibri"/>
          <w:sz w:val="24"/>
          <w:szCs w:val="24"/>
        </w:rPr>
        <w:t>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&lt;td&gt;Password:&lt;/td&gt;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&lt;td&gt;&lt;div id="btni"&gt;&lt;input type='password' name='pass' id='name'&gt;&lt;/div&gt;&lt;/td&gt;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ab/>
        <w:t>&lt;/tr&gt;</w:t>
      </w:r>
      <w:r w:rsidRPr="00E47BAD">
        <w:rPr>
          <w:rFonts w:ascii="Calibri" w:hAnsi="Calibri"/>
          <w:sz w:val="24"/>
          <w:szCs w:val="24"/>
        </w:rPr>
        <w:t>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&lt;td&gt;&lt;div id="btnl"&gt;&lt;input type='submit' name="sub" value='Submit'&gt;&lt;/div&gt;&lt;/td&gt;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</w:r>
      <w:r w:rsidRPr="00E47BAD">
        <w:rPr>
          <w:rFonts w:ascii="Calibri" w:hAnsi="Calibri"/>
          <w:sz w:val="24"/>
          <w:szCs w:val="24"/>
        </w:rPr>
        <w:tab/>
        <w:t>&lt;td&gt;&lt;div id="btnl"&gt;&lt;input type='reset' value='Clear all'&gt;&lt;/div&gt;&lt;/td&gt;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E47BAD">
        <w:rPr>
          <w:rFonts w:ascii="Calibri" w:hAnsi="Calibri"/>
          <w:sz w:val="24"/>
          <w:szCs w:val="24"/>
        </w:rPr>
        <w:t>&lt;tr&gt;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&lt;td colspan = "2"&gt;&lt;a href="reg.php"&gt;&lt;small&gt;&lt;b&gt;Not yet registered?&lt;/b&gt;&lt;/small&gt;&lt;/a&gt;&lt;/td&gt;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ab/>
        <w:t>&lt;/tr&gt;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&lt;/table&gt;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&lt;/form&gt;</w:t>
      </w:r>
      <w:r w:rsidRPr="00E47BAD">
        <w:rPr>
          <w:rFonts w:ascii="Calibri" w:hAnsi="Calibri"/>
          <w:sz w:val="24"/>
          <w:szCs w:val="24"/>
        </w:rPr>
        <w:tab/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&lt;/div&gt;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&lt;/body&gt;</w:t>
      </w:r>
    </w:p>
    <w:p w:rsidR="00E47BAD" w:rsidRPr="00E47BAD" w:rsidRDefault="00E47BAD" w:rsidP="00E47BAD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&lt;/html&gt;</w:t>
      </w:r>
    </w:p>
    <w:p w:rsidR="006E6F5C" w:rsidRDefault="004E3E5B" w:rsidP="00C84070">
      <w:pPr>
        <w:rPr>
          <w:rFonts w:ascii="Calibri" w:hAnsi="Calibri"/>
          <w:b/>
          <w:i/>
          <w:sz w:val="24"/>
          <w:szCs w:val="24"/>
          <w:u w:val="single"/>
        </w:rPr>
      </w:pPr>
      <w:r w:rsidRPr="004E3E5B">
        <w:rPr>
          <w:rFonts w:ascii="Calibri" w:hAnsi="Calibri"/>
          <w:b/>
          <w:i/>
          <w:sz w:val="24"/>
          <w:szCs w:val="24"/>
          <w:u w:val="single"/>
        </w:rPr>
        <w:t>Reg.php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&lt;!--Tharindu-D Shopping cart POWERED by PHP[v5]/OOP | Copyrights Tharindu-D | All rights reserved--&gt;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&lt;!--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&lt;?php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session_start();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include_once("config.php");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if(!isset($_SESSION['log']))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$un = "Login" 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}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$un = $_SESSION['log'] 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//nav bar sessions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if(isset($_GET['user']))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unset($_SESSION['reg']);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unset($_SESSION['alert']);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header('Location:profile.php');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}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if(isset($_GET['home']))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unset($_SESSION['reg']);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unset($_SESSION['alert']);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header('Location:../index.php');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}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if(isset($_GET['l-out']))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session_destroy();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header('Location:login.php');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}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if(isset($_GET['c-out']))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unset($_SESSION['reg']);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unset($_SESSION['alert']);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header('Location:../c-out.php');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}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lastRenderedPageBreak/>
        <w:t>?&gt;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--&gt;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&lt;!DOCTYPE html&gt;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&lt;!--Created by Tharindu-D --&gt;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&lt;html&gt;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&lt;head&gt;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&lt;link rel="SHORTCUT ICON" href="../icon/icon.ico" type="image/x-icon"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&lt;title&gt;Shopping Cart&lt;/title&gt;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&lt;link rel="stylesheet" href="../style/main.css" type="text/css"&gt;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&lt;link rel="stylesheet" href="css/users.css" type="text/css"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&lt;script type="text/javascript" src="js/jquery-1.3.2.min.js"&gt;&lt;/script&gt;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&lt;script type="text/javascript" src="js/mail.js"&gt;&lt;/script&gt;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&lt;/head&gt;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&lt;body&gt;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&lt;nav class="nav"&gt;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&lt;table&gt;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&lt;?php 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if(isset($_SESSION['log']))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lastRenderedPageBreak/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} </w:t>
      </w:r>
      <w:r w:rsidRPr="004E3E5B">
        <w:rPr>
          <w:rFonts w:ascii="Calibri" w:hAnsi="Calibri"/>
          <w:sz w:val="24"/>
          <w:szCs w:val="24"/>
        </w:rPr>
        <w:t>?&gt;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&lt;/tr&gt;&lt;/table&gt;&lt;/nav&gt;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id="bg"&gt;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&lt;!--Tharindu-D logo--&gt;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&lt;table id="cart" style="padding-top : 100px ;"&gt;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&lt;!--Created by Tharindu-D --&gt;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&lt;td colspan="3"&gt;&lt;font color="red"&gt;&lt;big&gt;&lt;b&gt;Be a part of us....&lt;/b&gt;&lt;/big&gt;&lt;/font&gt;&lt;/td&gt;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&lt;/table&gt;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&lt;div id="btni" width="100%" 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&lt;form action="check.php" method='post' onSubmit="return checkform();" 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>&lt;table cellspacing="20" 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&lt;td colspan="2"&gt;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 xml:space="preserve">&lt;?php 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if(isset($_SESSION['reg']))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{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echo "&lt;div id='banner1' align='center'&gt;".$_SESSION['reg']."&lt;/div&gt;";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lastRenderedPageBreak/>
        <w:t xml:space="preserve">    </w:t>
      </w:r>
      <w:r w:rsidRPr="004E3E5B">
        <w:rPr>
          <w:rFonts w:ascii="Calibri" w:hAnsi="Calibri"/>
          <w:sz w:val="24"/>
          <w:szCs w:val="24"/>
        </w:rPr>
        <w:tab/>
        <w:t>} ?&gt;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&lt;td&gt;First Name:&lt;/td&gt;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&lt;td&gt;&lt;input type='text' name='f_name' id='name1'&gt;&lt;br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id='name1_error'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Please insert your first name!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&lt;td&gt;Last Name:&lt;/td&gt;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&lt;td&gt;&lt;input type='text' name='l_name' id='name2'&gt;&lt;br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id='name2_error'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Please insert your last name!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&lt;td&gt;E-mail Address:&lt;br /&gt;(Username)&lt;/td&gt;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&lt;td&gt;&lt;input type='text' name='email' id='email'&gt;&lt;br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id='email_error'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Invalid E-mail!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&lt;td&gt;Enter Password:&lt;/td&gt;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lastRenderedPageBreak/>
        <w:tab/>
      </w:r>
      <w:r w:rsidRPr="004E3E5B">
        <w:rPr>
          <w:rFonts w:ascii="Calibri" w:hAnsi="Calibri"/>
          <w:sz w:val="24"/>
          <w:szCs w:val="24"/>
        </w:rPr>
        <w:tab/>
        <w:t>&lt;td&gt;&lt;input type='password' name='pass' id='pw1'&gt;&lt;br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id='pw1_error'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Invalid Password!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&lt;td&gt;Re-Enter Password:&lt;/td&gt;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&lt;td&gt;&lt;input type='password' name='pass1' id='pw2'&gt;&lt;br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id='pw2_error'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re-type your password correctly!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&lt;td&gt;Date of birth:&lt;/td&gt;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&lt;td&gt;&lt;input type='text' placeholder="DD/MM/YYYY" name='b_day' id='bday'&gt;&lt;br /&gt;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    &lt;div id='bday_error' class='error'&gt;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Invalid Birthday!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</w:t>
      </w:r>
      <w:r w:rsidRPr="004E3E5B">
        <w:rPr>
          <w:rFonts w:ascii="Calibri" w:hAnsi="Calibri"/>
          <w:sz w:val="24"/>
          <w:szCs w:val="24"/>
        </w:rPr>
        <w:tab/>
        <w:t>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&lt;td&gt;Gender:&lt;/td&gt;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&lt;td&gt;&lt;select name='sex' id='sex'&gt;&lt;option value="Female"&gt;Female&lt;/option&gt;&lt;option value="Male"&gt;Male&lt;/option&gt;&lt;/select&gt;&lt;br /&gt;&lt;/td&gt;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4E3E5B">
        <w:rPr>
          <w:rFonts w:ascii="Calibri" w:hAnsi="Calibri"/>
          <w:sz w:val="24"/>
          <w:szCs w:val="24"/>
        </w:rPr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&lt;td&gt;&lt;div id="btnl"&gt;&lt;input type='submit' id='submit' name='submit' value='Submit'&gt;&lt;/div&gt;&lt;/td&gt;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</w:r>
      <w:r w:rsidRPr="004E3E5B">
        <w:rPr>
          <w:rFonts w:ascii="Calibri" w:hAnsi="Calibri"/>
          <w:sz w:val="24"/>
          <w:szCs w:val="24"/>
        </w:rPr>
        <w:tab/>
        <w:t>&lt;td&gt;&lt;div id="btnl"&gt;&lt;input type='reset' value='Clear all'&gt;&lt;/div&gt;&lt;/td&gt;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ab/>
        <w:t>&lt;/tr&gt;</w:t>
      </w:r>
      <w:r w:rsidRPr="004E3E5B">
        <w:rPr>
          <w:rFonts w:ascii="Calibri" w:hAnsi="Calibri"/>
          <w:sz w:val="24"/>
          <w:szCs w:val="24"/>
        </w:rPr>
        <w:t>&lt;tr&gt;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&lt;td&gt;&lt;div id="c_btn"&gt;&lt;a href="login.php"&gt;Already registered?&lt;/a&gt;&lt;/div&gt;&lt;/td&gt;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 xml:space="preserve">    &lt;td&gt;&lt;/td&gt;</w:t>
      </w:r>
    </w:p>
    <w:p w:rsidR="004E3E5B" w:rsidRPr="004E3E5B" w:rsidRDefault="004E3E5B" w:rsidP="004E3E5B">
      <w:pPr>
        <w:rPr>
          <w:rFonts w:ascii="Calibri" w:hAnsi="Calibri"/>
          <w:sz w:val="24"/>
          <w:szCs w:val="24"/>
        </w:rPr>
      </w:pPr>
      <w:r w:rsidRPr="004E3E5B">
        <w:rPr>
          <w:rFonts w:ascii="Calibri" w:hAnsi="Calibri"/>
          <w:sz w:val="24"/>
          <w:szCs w:val="24"/>
        </w:rPr>
        <w:tab/>
        <w:t>&lt;/tr&gt;</w:t>
      </w:r>
    </w:p>
    <w:p w:rsidR="004E3E5B" w:rsidRDefault="004E3E5B" w:rsidP="004E3E5B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&lt;/table&gt;&lt;/form&gt;&lt;/div&gt;&lt;/div&gt;&lt;/body&gt;</w:t>
      </w:r>
      <w:r w:rsidRPr="004E3E5B">
        <w:rPr>
          <w:rFonts w:ascii="Calibri" w:hAnsi="Calibri"/>
          <w:sz w:val="24"/>
          <w:szCs w:val="24"/>
        </w:rPr>
        <w:t>&lt;/html&gt;</w:t>
      </w:r>
    </w:p>
    <w:p w:rsidR="001F7A02" w:rsidRDefault="001F7A02" w:rsidP="004E3E5B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profile.php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&lt;!--Tharindu-D Shopping cart POWERED by PHP[v5]/OOP | Copyrights Tharindu-D | All rights reserved--&gt;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&lt;?php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session_start();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if(!isset($_SESSION['log']))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$un = "Login" 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header('Location:login.php');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else{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$un = $_SESSION['log'];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include('conman.php');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$sql = mysql_query("select * FROM log WHERE username='$un'") or die ("Data Reading Error: ".mysql_error());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while($row = mysql_fetch_array($sql))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ab/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$fname = $row['f_name'];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$lname = $row['l_name'];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$bday = $row['b_day'];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$sex = $row['sex'];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if(isset($_POST['edit']))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unset($_SESSION['profile']);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header('Location:edit.php');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if(isset($_POST['pw']))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unset($_SESSION['profile']);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header('Location:pw.php');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//nav bar sessions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if(isset($_GET['user']))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unset($_SESSION['profile']);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header('Location:profile.php');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if(isset($_GET['home']))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ab/>
        <w:t>unset($_SESSION['profile']);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header('Location:../index.php');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if(isset($_GET['l-out']))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session_destroy();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header('Location:login.php');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if(isset($_GET['c-out']))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unset($_SESSION['profile']);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header('Location:../c-out.php');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?&gt;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&lt;!DOCTYPE html&gt;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&lt;!--Created by Tharindu-D 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&lt;html&gt;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&lt;head&gt;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rel="SHORTCUT ICON" href="../icon/icon.ico" type="image/x-icon"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&lt;title&gt;Shopping Cart&lt;/title&gt;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rel="stylesheet" href="../style/main.css" type="text/css"&gt;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rel="stylesheet" href="css/users.css" type="text/css"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&lt;/head&gt;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&lt;body&gt;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&lt;nav class="nav"&gt;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&lt;?php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if(isset($_SESSION['log']))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} </w:t>
      </w:r>
      <w:r w:rsidRPr="001F7A02">
        <w:rPr>
          <w:rFonts w:ascii="Calibri" w:hAnsi="Calibri"/>
          <w:sz w:val="24"/>
          <w:szCs w:val="24"/>
        </w:rPr>
        <w:t>?&gt;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&lt;/tr&gt;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&lt;/table&gt;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&lt;/nav&gt;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&lt;!--Tharindu-D logo--&gt;</w:t>
      </w:r>
      <w:r w:rsidRPr="001F7A02">
        <w:rPr>
          <w:rFonts w:ascii="Calibri" w:hAnsi="Calibri"/>
          <w:sz w:val="24"/>
          <w:szCs w:val="24"/>
        </w:rPr>
        <w:tab/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 id="cart" style="padding-top : 100px ;"&gt;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&lt;!--Created by Tharindu-D 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 colspan="3"&gt;&lt;font color="red"&gt;&lt;big&gt;&lt;b&gt;Your registration details....&lt;/b&gt;&lt;/big&gt;&lt;/font&gt;&lt;/td&gt;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>&lt;/tr&gt;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&lt;div id="btni" width="100%"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&lt;form method="post"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 cellspacing="20"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&lt;td colspan="2"&gt;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&lt;?php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if(isset($_SESSION['profile']))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    echo "&lt;div id='banner1' align='center'&gt;".$_SESSION['profile']."&lt;/div&gt;";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} ?&gt;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&lt;/td&gt;</w:t>
      </w:r>
    </w:p>
    <w:p w:rsidR="001F7A02" w:rsidRPr="001F7A02" w:rsidRDefault="00210C97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="001F7A02"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 width="180"&gt;Full Name:&lt;/td&gt;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 width="200"&gt;&lt;?php echo $fname." ".$lname; ?&gt;&lt;/td&gt;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&lt;td&gt;Birth Day:&lt;/td&gt;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&lt;td&gt;&lt;?php echo $bday; ?&gt;&lt;/td&gt;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&lt;td&gt;Gender:&lt;/td&gt;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&lt;td&gt;&lt;?php echo $sex; ?&gt;&lt;/td&gt;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&lt;td&gt;&lt;div id="btnl" width="180"&gt;&lt;input type="submit" name="pw" value="Change Password"&gt;&lt;/div&gt;&lt;/td&gt;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&lt;td&gt;&lt;div id="btnl"&gt;&lt;input type="submit" name="edit" value="Edit your info."&gt;&lt;/div&gt;&lt;/td&gt;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ab/>
        <w:t>&lt;/tr&gt;</w:t>
      </w:r>
    </w:p>
    <w:p w:rsidR="001F7A02" w:rsidRDefault="00210C97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&lt;/table&gt;&lt;/form&gt;</w:t>
      </w:r>
      <w:r w:rsidR="001F7A02">
        <w:rPr>
          <w:rFonts w:ascii="Calibri" w:hAnsi="Calibri"/>
          <w:sz w:val="24"/>
          <w:szCs w:val="24"/>
        </w:rPr>
        <w:t>&lt;/div&gt;</w:t>
      </w:r>
      <w:r>
        <w:rPr>
          <w:rFonts w:ascii="Calibri" w:hAnsi="Calibri"/>
          <w:sz w:val="24"/>
          <w:szCs w:val="24"/>
        </w:rPr>
        <w:t>&lt;/div&gt;&lt;/body&gt;</w:t>
      </w:r>
      <w:r w:rsidR="001F7A02" w:rsidRPr="001F7A02">
        <w:rPr>
          <w:rFonts w:ascii="Calibri" w:hAnsi="Calibri"/>
          <w:sz w:val="24"/>
          <w:szCs w:val="24"/>
        </w:rPr>
        <w:t>&lt;/html&gt;</w:t>
      </w:r>
    </w:p>
    <w:p w:rsidR="001F7A02" w:rsidRDefault="001F7A02" w:rsidP="001F7A02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pw.php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&lt;!--Tharindu-D Shopping cart POWERED by PHP[v5]/OOP | Copyrights Thar</w:t>
      </w:r>
      <w:r w:rsidR="00210C97">
        <w:rPr>
          <w:rFonts w:ascii="Calibri" w:hAnsi="Calibri"/>
          <w:sz w:val="24"/>
          <w:szCs w:val="24"/>
        </w:rPr>
        <w:t>indu-D | All rights reserved--&gt;</w:t>
      </w:r>
    </w:p>
    <w:p w:rsidR="001F7A02" w:rsidRPr="001F7A02" w:rsidRDefault="00210C97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&lt;!-- </w:t>
      </w:r>
      <w:r w:rsidR="001F7A02" w:rsidRPr="001F7A02">
        <w:rPr>
          <w:rFonts w:ascii="Calibri" w:hAnsi="Calibri"/>
          <w:sz w:val="24"/>
          <w:szCs w:val="24"/>
        </w:rPr>
        <w:t>&lt;?php</w:t>
      </w:r>
    </w:p>
    <w:p w:rsidR="001F7A02" w:rsidRPr="001F7A02" w:rsidRDefault="00210C97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session_start();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if(!isset($_SESSION['log']))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$un = "Login" 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header('Location:login.php');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else{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$un = $_SESSION['log'];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include('conman.php');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$sql = mysql_query("SELECT pass FROM log WHERE username='$un'") or die ("Data Reading Error: ".mysq</w:t>
      </w:r>
      <w:r w:rsidR="00210C97">
        <w:rPr>
          <w:rFonts w:ascii="Calibri" w:hAnsi="Calibri"/>
          <w:sz w:val="24"/>
          <w:szCs w:val="24"/>
        </w:rPr>
        <w:t>l_error());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while($row = mysql_fetch_array($sql))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$old_pass = $row['pass'];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if(isset($_POST['reset']))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$old = mysql_real_escape_string($_POST['pw']);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$new = mysql_real_escape_string($_POST['pw1']);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ab/>
        <w:t>$conf = mysql_real_escape_string($_POST['pw2']);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$oldEn = md5($old);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$newEn = md5($new);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$confEn = md5($conf);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 ($old_pass =</w:t>
      </w:r>
      <w:r>
        <w:rPr>
          <w:rFonts w:ascii="Calibri" w:hAnsi="Calibri"/>
          <w:sz w:val="24"/>
          <w:szCs w:val="24"/>
        </w:rPr>
        <w:t>= $oldEn &amp;&amp; $newEn == $confEn){</w:t>
      </w:r>
      <w:r w:rsidRPr="001F7A02">
        <w:rPr>
          <w:rFonts w:ascii="Calibri" w:hAnsi="Calibri"/>
          <w:sz w:val="24"/>
          <w:szCs w:val="24"/>
        </w:rPr>
        <w:tab/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mysql_query("UPDATE log SET pass='$newEn' WHERE username='$luser'") or die ("Change Paassword Error: ".mysql_error());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$_SESSION['profile'] = "Password changed successfully!";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unset($_SESSION['pw']);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>header('Location:profile.php');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}else{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$_SESSION['pw'] = "Can't change password! Please try again....";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//nav bar sessions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if(isset($_GET['user']))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unset($_SESSION['pw']);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header('Location:profile.php');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if(isset($_GET['home']))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unset($_SESSION['pw']);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header('Location:../index.php');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>if(isset($_GET['l-out']))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session_destroy();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header('Location:login.php');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if(isset($_GET['c-out']))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unset($_SESSION['pw']);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  <w:t>header('Location:../c-out.php');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}</w:t>
      </w:r>
      <w:r>
        <w:rPr>
          <w:rFonts w:ascii="Calibri" w:hAnsi="Calibri"/>
          <w:sz w:val="24"/>
          <w:szCs w:val="24"/>
        </w:rPr>
        <w:t xml:space="preserve"> ?&gt; 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&lt;!DOCTYPE html&gt;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&lt;!--Created by Tharindu-D 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&lt;html&gt;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&lt;head&gt;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rel="SHORTCUT ICON" href="../icon/icon.ico" type="image/x-icon"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&lt;title&gt;Shopping Cart&lt;/title&gt;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rel="stylesheet" href="../style/main.css" type="text/css"&gt;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&lt;link rel="stylesheet" href="css/users.css" type="text/css"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&lt;/head&gt;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&lt;body&gt;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&lt;nav class="nav"&gt;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>&lt;td&gt;&lt;div id="btn"&gt;&lt;form method='get'&gt;&lt;input type='submit' name="home" value='Home'&gt;&lt;/form&gt;&lt;/div&gt;&lt;/td&gt;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&lt;?php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if(isset($_SESSION['log']))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} </w:t>
      </w:r>
      <w:r w:rsidRPr="001F7A02">
        <w:rPr>
          <w:rFonts w:ascii="Calibri" w:hAnsi="Calibri"/>
          <w:sz w:val="24"/>
          <w:szCs w:val="24"/>
        </w:rPr>
        <w:t>?&gt;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&lt;/tr&gt;</w:t>
      </w:r>
      <w:r w:rsidRPr="001F7A02">
        <w:rPr>
          <w:rFonts w:ascii="Calibri" w:hAnsi="Calibri"/>
          <w:sz w:val="24"/>
          <w:szCs w:val="24"/>
        </w:rPr>
        <w:t>&lt;/table&gt;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&lt;/nav&gt;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&lt;div id="bg"&gt;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  <w:r>
        <w:rPr>
          <w:rFonts w:ascii="Calibri" w:hAnsi="Calibri"/>
          <w:sz w:val="24"/>
          <w:szCs w:val="24"/>
        </w:rPr>
        <w:tab/>
        <w:t>&lt;!--Tharindu-D logo--&gt;</w:t>
      </w:r>
      <w:r w:rsidRPr="001F7A02">
        <w:rPr>
          <w:rFonts w:ascii="Calibri" w:hAnsi="Calibri"/>
          <w:sz w:val="24"/>
          <w:szCs w:val="24"/>
        </w:rPr>
        <w:tab/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 id="cart" style="padding-top : 100px ;"&gt;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&lt;!--Created by Tharindu-D --&gt;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&lt;td colspan="3"&gt;&lt;font color="red"&gt;&lt;big&gt;&lt;b&gt;Change your password....&lt;/b&gt;&lt;/big&gt;&lt;/font&gt;&lt;/td&gt;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&lt;/tr&gt;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&lt;div id="btni" width="100%"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&lt;form action="" method='post'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>&lt;table cellspacing="20" 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&lt;td colspan="2"&gt;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&lt;?php 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lastRenderedPageBreak/>
        <w:t xml:space="preserve">    if(isset($_SESSION['pw']))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{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    echo "&lt;div id='banner1' align='center'&gt;".$_SESSION['pw']."&lt;/div&gt;";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} ?&gt;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&lt;/td&gt;</w:t>
      </w:r>
      <w:r w:rsidRPr="001F7A02">
        <w:rPr>
          <w:rFonts w:ascii="Calibri" w:hAnsi="Calibri"/>
          <w:sz w:val="24"/>
          <w:szCs w:val="24"/>
        </w:rPr>
        <w:t>&lt;/</w:t>
      </w:r>
      <w:r>
        <w:rPr>
          <w:rFonts w:ascii="Calibri" w:hAnsi="Calibri"/>
          <w:sz w:val="24"/>
          <w:szCs w:val="24"/>
        </w:rPr>
        <w:t>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&lt;td&gt;Enter Current Password:&lt;/td&gt;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&lt;td&gt;&lt;input type='password' name='pw'&gt;&lt;/td&gt;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&lt;td&gt;Enter New Password:&lt;/td&gt;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&lt;td&gt;&lt;input type='password' name='pw1'&gt;&lt;br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&lt;td&gt;Re-Enter New Password:&lt;/td&gt;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ab/>
      </w:r>
      <w:r w:rsidRPr="001F7A02">
        <w:rPr>
          <w:rFonts w:ascii="Calibri" w:hAnsi="Calibri"/>
          <w:sz w:val="24"/>
          <w:szCs w:val="24"/>
        </w:rPr>
        <w:tab/>
        <w:t>&lt;td&gt;&lt;input type='password' name='pw2'&gt;&lt;br /&gt;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1F7A02">
        <w:rPr>
          <w:rFonts w:ascii="Calibri" w:hAnsi="Calibri"/>
          <w:sz w:val="24"/>
          <w:szCs w:val="24"/>
        </w:rPr>
        <w:t>&lt;tr&gt;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</w:t>
      </w:r>
      <w:r w:rsidRPr="001F7A02">
        <w:rPr>
          <w:rFonts w:ascii="Calibri" w:hAnsi="Calibri"/>
          <w:sz w:val="24"/>
          <w:szCs w:val="24"/>
        </w:rPr>
        <w:tab/>
        <w:t>&lt;td&gt;&lt;/td&gt;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</w:t>
      </w:r>
      <w:r w:rsidRPr="001F7A02">
        <w:rPr>
          <w:rFonts w:ascii="Calibri" w:hAnsi="Calibri"/>
          <w:sz w:val="24"/>
          <w:szCs w:val="24"/>
        </w:rPr>
        <w:tab/>
        <w:t>&lt;td&gt;&lt;div id="btnl"&gt;&lt;input type="submit" name="reset" value="Reset Password"&gt;&lt;/div&gt;&lt;/td&gt;</w:t>
      </w:r>
    </w:p>
    <w:p w:rsidR="001F7A02" w:rsidRPr="001F7A02" w:rsidRDefault="001F7A02" w:rsidP="001F7A02">
      <w:pPr>
        <w:rPr>
          <w:rFonts w:ascii="Calibri" w:hAnsi="Calibri"/>
          <w:sz w:val="24"/>
          <w:szCs w:val="24"/>
        </w:rPr>
      </w:pPr>
      <w:r w:rsidRPr="001F7A02">
        <w:rPr>
          <w:rFonts w:ascii="Calibri" w:hAnsi="Calibri"/>
          <w:sz w:val="24"/>
          <w:szCs w:val="24"/>
        </w:rPr>
        <w:t xml:space="preserve">    &lt;/tr&gt;</w:t>
      </w:r>
    </w:p>
    <w:p w:rsidR="001F7A02" w:rsidRDefault="001F7A02" w:rsidP="001F7A02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&lt;/table&gt;&lt;/form&gt;&lt;/div&gt;&lt;/div&gt;&lt;/body&gt;</w:t>
      </w:r>
      <w:r w:rsidRPr="001F7A02">
        <w:rPr>
          <w:rFonts w:ascii="Calibri" w:hAnsi="Calibri"/>
          <w:sz w:val="24"/>
          <w:szCs w:val="24"/>
        </w:rPr>
        <w:t>&lt;/html&gt;</w:t>
      </w:r>
    </w:p>
    <w:p w:rsidR="00210C97" w:rsidRDefault="00210C97" w:rsidP="001F7A02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edit.php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&lt;!--Tharindu-D Shopping cart POWERED by PHP[v5]/OOP | Copyrights Thar</w:t>
      </w:r>
      <w:r>
        <w:rPr>
          <w:rFonts w:ascii="Calibri" w:hAnsi="Calibri"/>
          <w:sz w:val="24"/>
          <w:szCs w:val="24"/>
        </w:rPr>
        <w:t>indu-D | All rights reserved--&gt;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&lt;!--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&lt;?php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session_start();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if(!isset($_SESSION['log']))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lastRenderedPageBreak/>
        <w:tab/>
        <w:t>$un = "Login" 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header('Location:login.php');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else{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$un = $_SESSION['log'];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include('conman.php');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$sql = mysql_query("select * FROM log WHERE username='$un'") or die ("Data R</w:t>
      </w:r>
      <w:r>
        <w:rPr>
          <w:rFonts w:ascii="Calibri" w:hAnsi="Calibri"/>
          <w:sz w:val="24"/>
          <w:szCs w:val="24"/>
        </w:rPr>
        <w:t>eading Error: ".mysql_error());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while($row = mysql_fetch_array($sql))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$fname = $row['f_name'];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$lname = $row['l_name'];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$bday = $row['b_day'];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$sex = $row['sex'];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//nav bar sessions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if(isset($_GET['user']))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unset($_SESSION['edit']);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header('Location:profile.php');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if(isset($_GET['home']))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unset($_SESSION['edit']);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header('Location:../index.php');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lastRenderedPageBreak/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if(isset($_GET['l-out']))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session_destroy();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header('Location:login.php');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}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if(isset($_GET['c-out']))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unset($_SESSION['edit']);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header('Location:../c-out.php');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} ?&gt; --&gt;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&lt;!DOCTYPE html&gt;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&lt;!--Created by Tharindu-D --&gt;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&lt;html&gt;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&lt;head&gt;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&lt;meta http-equiv="Content-Type" content="text/html; charset=utf-8"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&lt;link rel="SHORTCUT ICON" href="../icon/icon.ico" type="image/x-icon"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&lt;title&gt;Shopping Cart&lt;/title&gt;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&lt;link rel="stylesheet" href="../style/main.css" type="text/css"&gt;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&lt;link rel="stylesheet" href="cs</w:t>
      </w:r>
      <w:r>
        <w:rPr>
          <w:rFonts w:ascii="Calibri" w:hAnsi="Calibri"/>
          <w:sz w:val="24"/>
          <w:szCs w:val="24"/>
        </w:rPr>
        <w:t>s/users.css" type="text/css"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&lt;script type="text/javascript" src="js/jquery-1.3.2.min.js"&gt;&lt;/script&gt;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&lt;script type="text/javascript" src="js/mail.js"&gt;&lt;/script&gt;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&lt;/head&gt;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&lt;body&gt;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&lt;nav class="nav"&gt;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lastRenderedPageBreak/>
        <w:t>&lt;table&gt;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&lt;td&gt;&lt;div id="btn"&gt;&lt;form method='get'&gt;&lt;input type='submit' name="user" value='&lt;?php echo $un ; ?&gt;'&gt;&lt;/form&gt;&lt;/div&gt;&lt;/td&gt;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&lt;td&gt;&lt;div id="btn"&gt;&lt;form method='get'&gt;&lt;input type='submit' name="home" value='Home'&gt;&lt;/form&gt;&lt;/div&gt;&lt;/td&gt;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&lt;?php 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if(isset($_SESSION['log']))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echo '&lt;td&gt;&lt;div id="btn"&gt;&lt;form method="get"&gt;&lt;input type="submit" name="l-out" value="Log-Out"&gt;&lt;/form&gt;&lt;/div&gt;&lt;/td&gt;'; 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} </w:t>
      </w:r>
      <w:r w:rsidRPr="00210C97">
        <w:rPr>
          <w:rFonts w:ascii="Calibri" w:hAnsi="Calibri"/>
          <w:sz w:val="24"/>
          <w:szCs w:val="24"/>
        </w:rPr>
        <w:t>?&gt;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&lt;td&gt;&lt;div id="btn"&gt;&lt;form method='get'&gt;&lt;input type='submit' name="c-out" value='Check-Out'&gt;&lt;/form&gt;&lt;/div&gt;&lt;/td&gt;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&lt;td&gt;&lt;small&gt;&amp;copy;&amp;nbsp;Tharindu-D | All rights reserved.&lt;/small&gt;&lt;/td&gt;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&lt;/tr&gt;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&lt;/table&gt;&lt;/nav&gt;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&lt;div id="bg"&gt;</w:t>
      </w:r>
    </w:p>
    <w:p w:rsidR="00210C97" w:rsidRDefault="00210C97" w:rsidP="00210C97">
      <w:pPr>
        <w:ind w:firstLine="720"/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&lt;!--Tharindu-D logo--&gt;</w:t>
      </w:r>
    </w:p>
    <w:p w:rsidR="00210C97" w:rsidRPr="00210C97" w:rsidRDefault="00210C97" w:rsidP="00210C97">
      <w:pPr>
        <w:ind w:firstLine="720"/>
        <w:rPr>
          <w:rFonts w:ascii="Calibri" w:hAnsi="Calibri"/>
          <w:sz w:val="24"/>
          <w:szCs w:val="24"/>
        </w:rPr>
      </w:pP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&lt;table id="cart" style="padding-top : 100px ;"&gt;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&lt;!--Created by Tharindu-D --&gt;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&lt;td colspan="3"&gt;&lt;font color="red"&gt;&lt;big&gt;&lt;b&gt;Edit your informations....&lt;/b&gt;&lt;/big&gt;&lt;/font&gt;&lt;/td&gt;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&lt;/tr&gt;</w:t>
      </w:r>
    </w:p>
    <w:p w:rsid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&lt;div id="btni" width="100%" 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lastRenderedPageBreak/>
        <w:t>&lt;form action="db_update.php" method='post' onSubmit="return edit();" 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>&lt;table cellspacing="20" 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&lt;td colspan="2"&gt;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&lt;?php 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if(isset($_SESSION['edit']))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{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echo "&lt;div id='banner1' align='center'&gt;".$_SESSION['edit']."&lt;/div&gt;";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} ?&gt;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&lt;td&gt;First Name:&lt;/td&gt;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&lt;td&gt;&lt;?php echo "&lt;input type='text' name='f_name' id='name1' value='".$fname."'&gt;" ?&gt;&lt;br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&lt;div id='name1_error' class='error'&gt;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Please insert your first name!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&lt;td&gt;Last Name:&lt;/td&gt;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&lt;td&gt;&lt;?php echo "&lt;input type='text' name='l_name' id='name2' value='".$lname."'&gt;" ?&gt;&lt;br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&lt;div id='name2_error' class='error'&gt;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Please insert your last name!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&lt;td&gt;E-mail Address:&lt;br /&gt;(Username)&lt;/td&gt;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lastRenderedPageBreak/>
        <w:tab/>
      </w:r>
      <w:r w:rsidRPr="00210C97">
        <w:rPr>
          <w:rFonts w:ascii="Calibri" w:hAnsi="Calibri"/>
          <w:sz w:val="24"/>
          <w:szCs w:val="24"/>
        </w:rPr>
        <w:tab/>
        <w:t>&lt;td&gt;&lt;?php echo "&lt;input type='text' name='email' id='email' value='".$un."'&gt;" ?&gt;&lt;br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&lt;div id='email_error' class='error'&gt;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Invalid E-mail!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&lt;td&gt;Date of birth:&lt;/td&gt;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&lt;td&gt;&lt;?php echo "&lt;input type='text' name='b_day' id='bday' value='".$bday."'&gt;" ?&gt;&lt;br /&gt;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&lt;div id='bday_error' class='error'&gt;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Invalid Birthday!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</w:t>
      </w:r>
      <w:r w:rsidRPr="00210C97">
        <w:rPr>
          <w:rFonts w:ascii="Calibri" w:hAnsi="Calibri"/>
          <w:sz w:val="24"/>
          <w:szCs w:val="24"/>
        </w:rPr>
        <w:tab/>
        <w:t>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&lt;/tr&gt;</w:t>
      </w:r>
      <w:r w:rsidRPr="00210C97">
        <w:rPr>
          <w:rFonts w:ascii="Calibri" w:hAnsi="Calibri"/>
          <w:sz w:val="24"/>
          <w:szCs w:val="24"/>
        </w:rPr>
        <w:t>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&lt;td&gt;Gender:&lt;/td&gt;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&lt;td&gt;&lt;select name='sex' id='sex'&gt;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&lt;option &lt;?php if($sex=="Female"){echo "selected";} ?&gt; value="Female"&gt;Female&lt;/option&gt;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&lt;option &lt;?php if($sex=="Male"){echo "selected";} ?&gt; value="Male"&gt;Male&lt;/option&gt;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 xml:space="preserve">        &lt;/select&gt;&lt;br /&gt;&lt;/td&gt;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&lt;/tr&gt;&lt;tr&gt;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</w:r>
      <w:r w:rsidRPr="00210C97">
        <w:rPr>
          <w:rFonts w:ascii="Calibri" w:hAnsi="Calibri"/>
          <w:sz w:val="24"/>
          <w:szCs w:val="24"/>
        </w:rPr>
        <w:tab/>
        <w:t>&lt;td&gt;&lt;div id="btnl"&gt;&lt;input type='submit' id='submit' name='submit' value='Save'&gt;&lt;/div&gt;&lt;/td&gt;</w:t>
      </w:r>
    </w:p>
    <w:p w:rsidR="00210C97" w:rsidRPr="00210C97" w:rsidRDefault="00210C97" w:rsidP="00210C97">
      <w:pPr>
        <w:rPr>
          <w:rFonts w:ascii="Calibri" w:hAnsi="Calibri"/>
          <w:sz w:val="24"/>
          <w:szCs w:val="24"/>
        </w:rPr>
      </w:pPr>
      <w:r w:rsidRPr="00210C97">
        <w:rPr>
          <w:rFonts w:ascii="Calibri" w:hAnsi="Calibri"/>
          <w:sz w:val="24"/>
          <w:szCs w:val="24"/>
        </w:rPr>
        <w:tab/>
        <w:t>&lt;/tr&gt;</w:t>
      </w:r>
    </w:p>
    <w:p w:rsidR="00210C97" w:rsidRDefault="00210C97" w:rsidP="00210C9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&lt;/table&gt;&lt;/form&gt;&lt;/div&gt;&lt;/div&gt;&lt;/body&gt;</w:t>
      </w:r>
      <w:r w:rsidRPr="00210C97">
        <w:rPr>
          <w:rFonts w:ascii="Calibri" w:hAnsi="Calibri"/>
          <w:sz w:val="24"/>
          <w:szCs w:val="24"/>
        </w:rPr>
        <w:t>&lt;/html&gt;</w:t>
      </w:r>
    </w:p>
    <w:p w:rsidR="0080578C" w:rsidRPr="00E47BAD" w:rsidRDefault="0080578C" w:rsidP="0080578C">
      <w:pPr>
        <w:rPr>
          <w:rFonts w:ascii="Calibri" w:hAnsi="Calibri"/>
          <w:b/>
          <w:i/>
          <w:sz w:val="32"/>
          <w:szCs w:val="32"/>
          <w:u w:val="single"/>
        </w:rPr>
      </w:pPr>
      <w:r w:rsidRPr="00E47BAD">
        <w:rPr>
          <w:rFonts w:ascii="Calibri" w:hAnsi="Calibri"/>
          <w:b/>
          <w:i/>
          <w:sz w:val="32"/>
          <w:szCs w:val="32"/>
          <w:u w:val="single"/>
        </w:rPr>
        <w:t>External files</w:t>
      </w:r>
    </w:p>
    <w:p w:rsidR="0080578C" w:rsidRPr="00EF4121" w:rsidRDefault="0080578C" w:rsidP="0080578C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conman.php</w:t>
      </w:r>
    </w:p>
    <w:p w:rsidR="0080578C" w:rsidRPr="00E47BAD" w:rsidRDefault="0080578C" w:rsidP="0080578C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lastRenderedPageBreak/>
        <w:t>&lt;?php</w:t>
      </w:r>
    </w:p>
    <w:p w:rsidR="0080578C" w:rsidRDefault="0080578C" w:rsidP="0080578C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$mysqli = new mysqli('localhost','root','') or die('Connection Error : '.mysql_error());</w:t>
      </w:r>
    </w:p>
    <w:p w:rsidR="0080578C" w:rsidRPr="00E47BAD" w:rsidRDefault="0080578C" w:rsidP="0080578C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mysql_query("SET NAMES utf8") ;</w:t>
      </w:r>
    </w:p>
    <w:p w:rsidR="0080578C" w:rsidRPr="00E47BAD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E47BAD" w:rsidRDefault="0080578C" w:rsidP="0080578C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mysql_select_db('Tharindu_d') or die("DB Error : ".mysql_error());</w:t>
      </w:r>
    </w:p>
    <w:p w:rsidR="0080578C" w:rsidRDefault="0080578C" w:rsidP="0080578C">
      <w:pPr>
        <w:rPr>
          <w:rFonts w:ascii="Calibri" w:hAnsi="Calibri"/>
          <w:sz w:val="24"/>
          <w:szCs w:val="24"/>
        </w:rPr>
      </w:pPr>
      <w:r w:rsidRPr="00E47BAD">
        <w:rPr>
          <w:rFonts w:ascii="Calibri" w:hAnsi="Calibri"/>
          <w:sz w:val="24"/>
          <w:szCs w:val="24"/>
        </w:rPr>
        <w:t>?&gt;</w:t>
      </w:r>
    </w:p>
    <w:p w:rsidR="0080578C" w:rsidRDefault="0080578C" w:rsidP="00210C97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main.css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Tharindu-D Shopping cart .CSS 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html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background: #fff url(bg.jpg) no-repeat center center fixed;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-webkit-background-size: cover;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-moz-background-size: cover;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-o-background-size: cover;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background-size: cover;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top : 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bottom : 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body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margin : 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.nav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position: fixed;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top : 0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ab/>
        <w:t>left : 0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height : 25px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z-index: 999999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width:100%;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background-color:#fff;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Semi-transparent Layer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#bg1,#bg{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background: rgba(255,255,255,0.7)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/*z-index : 10 ;*/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position : absolute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top : 25px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width : 86%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margin-left :7%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margin-right :7%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text-shadow : 0px 2px 2px rgba(0,0,0,0.7)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padding-bottom : 2%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font-family:"Comic Sans MS", cursive;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-webkit-box-shadow: 0px 4px 8px rgba(0,0,0,0.5);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-moz-box-shadow: 0px 4px 8px rgba(0,0,0,0.5);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box-shadow: 0px 4px 8px rgba(0,0,0,0.5);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text-shadow: 0px 4px 8px rgba(0,0,0,0.5);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#bg1{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-webkit-border-radius: 0 0 50px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-moz-border-radius: 0 0 50px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border-radius: 0 0 50px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#bg{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-webkit-border-radius: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-moz-border-radius: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border-radius: 50px;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Logo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#flashContent 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width : 100%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 : 30px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padding-left : 50px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position : absolute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z-index : 9999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Banner Image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#banner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>padding-top : 0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padding-bottom : 2%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padding-left : 2%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padding-right : 2%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#banner  img{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width : 100%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Cart Block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#cart{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width : 100%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text-align : center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.food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float:left;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padding-left : 5%;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padding-bottom : 5%;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img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-webkit-box-shadow: 0px 4px 8px rgba(0,0,0,0.5);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-moz-box-shadow: 0px 4px 8px rgba(0,0,0,0.5);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box-shadow: 0px 4px 8px rgba(0,0,0,0.5);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/*cart add list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#add_cart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rgba(254,180,1,0.5)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 : 1px solid rgb(254,0,0);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padding:5px;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Button Style by Tharindu-D*/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#btn input{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width : 200px !important;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border : 1px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 rgb(0,0,0);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pointer;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hand;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#btn input:hover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#btn_back input{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width : 200px !important;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rgba(255,255,255,0);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border : 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pointer;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hand;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font-size : 15px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#btn_back input:hover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text-shadow : 0px 2px 2px rgba(0,0,0,0.7)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/*add cart button*/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#c_btn input{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float : right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border : 1px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 rgb(0,0,0);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pointer;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hand;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#c_btn input:hover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ab/>
        <w:t>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#a_btn  a{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background-color : #0f0;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border : 1px solid rgb(0,0,0);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display: block;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text-decoration: none;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color: #fff;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padding : 5px;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#a_btn  a:hover{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border : 2px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background-color : #f00;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#b_btn  a{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width : 60%;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background-color : rgb(254,180,1);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border : 1px solid #f00;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display: block;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text-decoration: none;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color: #fff;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ab/>
      </w:r>
      <w:r w:rsidRPr="0080578C">
        <w:rPr>
          <w:rFonts w:ascii="Calibri" w:hAnsi="Calibri"/>
          <w:sz w:val="24"/>
          <w:szCs w:val="24"/>
        </w:rPr>
        <w:tab/>
        <w:t>padding : 2px;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padding-left : 5px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border-radius: 10px;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#b_btn  a:hover{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border : 2px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  <w:t>background-color : #f00;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#content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float : left ;</w:t>
      </w:r>
    </w:p>
    <w:p w:rsid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Default="0080578C" w:rsidP="0080578C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users.css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/* Created by Tharindu-D */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text-decoration : none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a:hover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hand;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text-decoration : underline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#btni input 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 : #F00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font-family : inherit;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font-size : 1em;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padding : 5px 0px 5px 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rgba(255,255,255,0.2);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#banner1{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width:360px !important;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padding: 20px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border : 1px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#btnl input{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width : 100%;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background : rgba(255,255,0,0.5);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border : 1px solid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ab/>
        <w:t>color: rgb(255,0,0);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font-family : inherit;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font-size : 1em;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padding : 5px 0px 5px 0px;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pointer;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cursor : hand;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#btnl input:hover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-moz-box-shadow: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-webkit-box-shadow: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box-shadow: 0 0 15px rgba(255,0,0,1.0);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.error {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display: none;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font-size:12px;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font-size:0.8em;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box-shadow: none;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  <w:t>color:#f00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Default="0080578C" w:rsidP="0080578C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mail.js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                                                                          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function checkform()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name1 = $('#name1').val();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 xml:space="preserve">            var name2 = $('#name2').val();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email = $('#email').val();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pw1 = $('#pw1').val();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pw2 = $('#pw2').val();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bday = $('#bday').val();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sex = $('#sex').val();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error = false;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if(name1.length == 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$('#name1_error').fadeIn(500);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$('#name1_error').fadeOut(500);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if(name2.length == 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$('#name2_error').fadeIn(500);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$('#name2_error').fadeOut(500);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if(email.length &lt; 5 || email.indexOf('@') == '-1'){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$('#email_error').fadeIn(500);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$('#email_error').fadeOut(500);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if(pw1.length == 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$('#pw1_error').fadeIn(500);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$('#pw1_error').fadeOut(500);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 (pw1 == pw2)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$('#pw2_error').fadeOut(500);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}else{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$('#pw2_error').fadeIn(500);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if(bday.length != 10){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$('#bday_error').fadeIn(500);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$('#bday_error').fadeOut(500);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 (error == false)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 xml:space="preserve">                return true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return false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function edit()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name1 = $('#name1').val();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name2 = $('#name2').val();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email = $('#email').val();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bday = $('#bday').val();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sex = $('#sex').val();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var error = false;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if(name1.length == 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$('#name1_error').fadeIn(500);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$('#name1_error').fadeOut(500);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if(name2.length == 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$('#name2_error').fadeIn(500);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</w:t>
      </w:r>
      <w:r w:rsidR="00250571">
        <w:rPr>
          <w:rFonts w:ascii="Calibri" w:hAnsi="Calibri"/>
          <w:sz w:val="24"/>
          <w:szCs w:val="24"/>
        </w:rPr>
        <w:t>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 xml:space="preserve">                $('#name2_error').fadeOut(500);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if(email.length &lt; 5 || email.indexOf('@') == '-1'){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$('#email_error').fadeIn(500);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$('#email_error').fadeOut(500);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if(bday.length != 10){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var error = true;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$('#bday_error').fadeIn(500);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 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$('#bday_error').fadeOut(500);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  <w:r w:rsidRPr="0080578C">
        <w:rPr>
          <w:rFonts w:ascii="Calibri" w:hAnsi="Calibri"/>
          <w:sz w:val="24"/>
          <w:szCs w:val="24"/>
        </w:rPr>
        <w:tab/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if (error == false)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return true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}else {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    return false 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          }</w:t>
      </w:r>
    </w:p>
    <w:p w:rsid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}</w:t>
      </w:r>
    </w:p>
    <w:p w:rsidR="0080578C" w:rsidRPr="001946D8" w:rsidRDefault="0080578C" w:rsidP="0080578C">
      <w:pPr>
        <w:rPr>
          <w:rFonts w:ascii="Calibri" w:hAnsi="Calibri"/>
          <w:b/>
          <w:i/>
          <w:sz w:val="24"/>
          <w:szCs w:val="24"/>
          <w:u w:val="single"/>
        </w:rPr>
      </w:pPr>
      <w:r>
        <w:rPr>
          <w:rFonts w:ascii="Calibri" w:hAnsi="Calibri"/>
          <w:b/>
          <w:i/>
          <w:sz w:val="24"/>
          <w:szCs w:val="24"/>
          <w:u w:val="single"/>
        </w:rPr>
        <w:t>MySQL</w:t>
      </w:r>
    </w:p>
    <w:p w:rsidR="0080578C" w:rsidRPr="0080578C" w:rsidRDefault="001946D8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Create Database: `tharindu_d`</w:t>
      </w:r>
    </w:p>
    <w:p w:rsidR="0080578C" w:rsidRPr="0080578C" w:rsidRDefault="001946D8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Table structure for table `log`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CREATE TABLE IF NOT EXISTS `log` (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`username` varchar(30)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`pass` varchar(50)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`f_name` varchar(20)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`l_name` varchar(20)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`b_day` varchar(10)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`sex` varchar(6) NOT NULL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) ENGINE=InnoDB DEFAULT CHARSET=latin1;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1946D8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Dumping data for table `log`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INSERT INTO `log` (`username`, `pass`, `f_name`, `l_name`, `b_day`, `sex`) VALUES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('inuka@bla.com', '128ecf542a35ac5270a87dc740918404', 'inuka', 'chamal', '00/00/0000', 'Male'),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('kasun@bla.com', '128ecf542a35ac5270a87dc740918404', 'Kasun', 'Chamara', '04/08/1992', 'Male'),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('keshawa@bla.com', '128ecf542a35ac5270a87dc740918404', 'keshawa ', 'wijethunga', '00/00/0000', 'Male');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T</w:t>
      </w:r>
      <w:r w:rsidR="001946D8">
        <w:rPr>
          <w:rFonts w:ascii="Calibri" w:hAnsi="Calibri"/>
          <w:sz w:val="24"/>
          <w:szCs w:val="24"/>
        </w:rPr>
        <w:t>able structure for table `rest`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CREATE TABLE IF NOT EXISTS `rest` (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`id` int(3)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`name` varchar(20)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`image` varchar(30)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`price` decimal(10,2)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`code` varchar(10)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 `sp` varchar(10) NOT NULL,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lastRenderedPageBreak/>
        <w:t xml:space="preserve">  `sp_price` decimal(10,2) NOT NULL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) ENGINE=InnoDB AUTO_INCREMENT=20 DEFAULT CHARSET=latin1;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Dumping data for table `rest`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INSERT INTO `rest` (`id`, `name`, `image`, `price`, `code`, `sp`, `sp_price`) VALUES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(1, 'Burger', 'burger.jpg', '300.00', 's_brg1', '', '0.00'),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(2, 'Cheese Pizza', 'cheese-pizza.jpg', '879.00', 'c_piz1', 'Daily', '657.00'),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(3, 'Cheese Burger', 'cheese-burger.jpg', '456.00', 'c_brg2', 'Monthly', '444.00'),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(4, 'Chillie Rack', 'chillie-rack.jpg', '121.00', 'c_rck1', 'Daily', '110.00'),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(5, 'Enchiladas Dish', 'enchiladas-dish.jpg', '1355.00', 'e_dsh1', 'Weekly', '956.00'),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(6, 'Fish Stew', 'fish_stew.jpg', '246.00', 'f_stw1', 'Daily', '234.00'),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(7, 'French Fries', 'french_fries.jpg', '150.00', 'f_fri1', 'Monthly', '135.00'),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(8, 'Fries Rack', 'fries-rack.jpg', '347.00', 'f_rck2', 'Weekly', '245.00'),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(9, 'Full Rack', 'full-rack.jpg', '448.00', 'f_rck3', 'Weekly', '400.00'),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(10, 'Hamburge', 'hamburge.jpg', '378.00', 'h_brg3', 'Daily', '366.00'),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(11, 'Hot Burge', 'hot-burge.jpg', '367.00', 'h_brg4', 'Monthly', '325.00'),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(12, 'Hot Dog', 'hotdog.jpg', '245.00', 'h_dog1', 'Weekly', '210.00'),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(13, 'Hot Dog (Musterd)', 'hotdog-musterd.jpg', '346.00', 'm_dog2', 'Weekly', '310.00'),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(14, 'Mushroom Pizza', 'mushroom-pizza.jpg', '567.00', 'm_piz2', 'Monthly', '522.00'),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(15, 'Submarine', 'sandwich.jpg', '358.00', 's_swc1', '', '0.00'),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(16, 'Savory Dish', 'savory-dish.jpg', '456.00', 's_dsh2', 'Weekly', '422.00'),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(17, 'Spicy Noodles', 'Spicy-Noodles.jpg', '247.00', 's_ndl1', 'Monthly', '210.00'),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(18, 'Tomato Pizza', 'tomato-pizza.jpg', '663.00', 't_piz3', 'Monthly', '610.00'),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(19, 'Veg Pizza', 'veg-pizza.jpg', '589.00', 'v_piz4', '', '0.00');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Indexes for dumped tables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Indexes for table `log`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ALTER TABLE `log`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ADD PRIMARY KEY (`username`);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Indexes for table `rest`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ALTER TABLE `rest`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 xml:space="preserve"> ADD PRIMARY KEY (`id`), ADD UNIQUE KEY `code` (`code`);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AUTO_INCREMENT for dumped tables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AUTO_INCREMENT for table `rest`</w:t>
      </w:r>
    </w:p>
    <w:p w:rsidR="0080578C" w:rsidRPr="0080578C" w:rsidRDefault="0080578C" w:rsidP="0080578C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ALTER TABLE `rest`</w:t>
      </w:r>
    </w:p>
    <w:p w:rsidR="006E6F5C" w:rsidRDefault="0080578C" w:rsidP="00C84070">
      <w:pPr>
        <w:rPr>
          <w:rFonts w:ascii="Calibri" w:hAnsi="Calibri"/>
          <w:sz w:val="24"/>
          <w:szCs w:val="24"/>
        </w:rPr>
      </w:pPr>
      <w:r w:rsidRPr="0080578C">
        <w:rPr>
          <w:rFonts w:ascii="Calibri" w:hAnsi="Calibri"/>
          <w:sz w:val="24"/>
          <w:szCs w:val="24"/>
        </w:rPr>
        <w:t>MODIFY `id` int(3) NOT NULL AUTO_INCREMENT,AUTO_INCREMENT=20;</w:t>
      </w:r>
    </w:p>
    <w:p w:rsidR="001946D8" w:rsidRDefault="001946D8" w:rsidP="00C84070">
      <w:pPr>
        <w:rPr>
          <w:rFonts w:ascii="Calibri" w:hAnsi="Calibri"/>
          <w:sz w:val="24"/>
          <w:szCs w:val="24"/>
        </w:rPr>
      </w:pPr>
    </w:p>
    <w:p w:rsidR="001946D8" w:rsidRPr="001946D8" w:rsidRDefault="001946D8" w:rsidP="00C84070">
      <w:pPr>
        <w:rPr>
          <w:rFonts w:ascii="Calibri" w:hAnsi="Calibri"/>
          <w:b/>
          <w:i/>
          <w:sz w:val="24"/>
          <w:szCs w:val="24"/>
          <w:u w:val="single"/>
        </w:rPr>
      </w:pPr>
      <w:r w:rsidRPr="001946D8">
        <w:rPr>
          <w:b/>
          <w:i/>
          <w:sz w:val="22"/>
          <w:szCs w:val="22"/>
          <w:u w:val="single"/>
        </w:rPr>
        <w:t>Database architecture</w:t>
      </w:r>
    </w:p>
    <w:p w:rsidR="006E6F5C" w:rsidRDefault="001946D8" w:rsidP="00C84070">
      <w:pPr>
        <w:rPr>
          <w:b/>
          <w:i/>
          <w:sz w:val="32"/>
          <w:szCs w:val="32"/>
        </w:rPr>
      </w:pPr>
      <w:r>
        <w:rPr>
          <w:rFonts w:ascii="Calibri" w:hAnsi="Calibri"/>
          <w:b/>
          <w:i/>
          <w:noProof/>
          <w:sz w:val="24"/>
          <w:szCs w:val="24"/>
          <w:u w:val="single"/>
          <w:lang w:eastAsia="en-US"/>
        </w:rPr>
        <w:drawing>
          <wp:inline distT="0" distB="0" distL="0" distR="0" wp14:anchorId="47CC218A" wp14:editId="7D2F8E2F">
            <wp:extent cx="4858428" cy="2076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Default="006E6F5C" w:rsidP="00C84070">
      <w:pPr>
        <w:rPr>
          <w:b/>
          <w:i/>
          <w:sz w:val="32"/>
          <w:szCs w:val="32"/>
        </w:rPr>
      </w:pPr>
    </w:p>
    <w:p w:rsidR="006E6F5C" w:rsidRPr="006E6F5C" w:rsidRDefault="006E6F5C" w:rsidP="00C84070">
      <w:pPr>
        <w:rPr>
          <w:b/>
          <w:i/>
          <w:sz w:val="32"/>
          <w:szCs w:val="32"/>
        </w:rPr>
      </w:pPr>
    </w:p>
    <w:sectPr w:rsidR="006E6F5C" w:rsidRPr="006E6F5C" w:rsidSect="00C84070">
      <w:footerReference w:type="default" r:id="rId21"/>
      <w:pgSz w:w="11907" w:h="16839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6122" w:rsidRDefault="00DE6122">
      <w:pPr>
        <w:spacing w:before="0" w:after="0" w:line="240" w:lineRule="auto"/>
      </w:pPr>
      <w:r>
        <w:separator/>
      </w:r>
    </w:p>
  </w:endnote>
  <w:endnote w:type="continuationSeparator" w:id="0">
    <w:p w:rsidR="00DE6122" w:rsidRDefault="00DE61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3422" w:rsidRDefault="00DE6122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50571">
      <w:rPr>
        <w:noProof/>
      </w:rPr>
      <w:t>19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6122" w:rsidRDefault="00DE6122">
      <w:pPr>
        <w:spacing w:before="0" w:after="0" w:line="240" w:lineRule="auto"/>
      </w:pPr>
      <w:r>
        <w:separator/>
      </w:r>
    </w:p>
  </w:footnote>
  <w:footnote w:type="continuationSeparator" w:id="0">
    <w:p w:rsidR="00DE6122" w:rsidRDefault="00DE612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>
    <w:nsid w:val="4DE16582"/>
    <w:multiLevelType w:val="hybridMultilevel"/>
    <w:tmpl w:val="CB02B4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F221C28"/>
    <w:multiLevelType w:val="hybridMultilevel"/>
    <w:tmpl w:val="BCFEF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070"/>
    <w:rsid w:val="000A3422"/>
    <w:rsid w:val="001946D8"/>
    <w:rsid w:val="001F7A02"/>
    <w:rsid w:val="00210C97"/>
    <w:rsid w:val="00250571"/>
    <w:rsid w:val="004E3E5B"/>
    <w:rsid w:val="005627F7"/>
    <w:rsid w:val="006E6F5C"/>
    <w:rsid w:val="0080578C"/>
    <w:rsid w:val="00C84070"/>
    <w:rsid w:val="00DB746E"/>
    <w:rsid w:val="00DE6122"/>
    <w:rsid w:val="00E47BAD"/>
    <w:rsid w:val="00E84C35"/>
    <w:rsid w:val="00EF4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AFCD85-4D7C-4393-AC4D-3B2B21939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Ind w:w="0" w:type="dxa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84070"/>
    <w:pPr>
      <w:autoSpaceDE w:val="0"/>
      <w:autoSpaceDN w:val="0"/>
      <w:adjustRightInd w:val="0"/>
      <w:spacing w:before="0"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semiHidden/>
    <w:qFormat/>
    <w:rsid w:val="00C84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mailto:keshawa@bla.com" TargetMode="External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hyperlink" Target="mailto:inuka@bla.com" TargetMode="Externa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mailto:kasun@bla.com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AEDAC37CEBF40939BC955B5DA03D8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F0D2D-C825-4DD9-A3B8-9110937A5F52}"/>
      </w:docPartPr>
      <w:docPartBody>
        <w:p w:rsidR="00000000" w:rsidRDefault="006A2ECF">
          <w:pPr>
            <w:pStyle w:val="5AEDAC37CEBF40939BC955B5DA03D820"/>
          </w:pPr>
          <w:r>
            <w:t>[Name]</w:t>
          </w:r>
        </w:p>
      </w:docPartBody>
    </w:docPart>
    <w:docPart>
      <w:docPartPr>
        <w:name w:val="43549C4BB5E74B43B294459E55FA76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2E1D1-94AA-490B-8FD9-96F6B562B351}"/>
      </w:docPartPr>
      <w:docPartBody>
        <w:p w:rsidR="00000000" w:rsidRDefault="006A2ECF">
          <w:pPr>
            <w:pStyle w:val="43549C4BB5E74B43B294459E55FA76BF"/>
          </w:pPr>
          <w: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ECF"/>
    <w:rsid w:val="006A2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7AD7AB28741B47B99263A366ED6E4D8E">
    <w:name w:val="7AD7AB28741B47B99263A366ED6E4D8E"/>
  </w:style>
  <w:style w:type="paragraph" w:customStyle="1" w:styleId="5AEDAC37CEBF40939BC955B5DA03D820">
    <w:name w:val="5AEDAC37CEBF40939BC955B5DA03D820"/>
  </w:style>
  <w:style w:type="paragraph" w:customStyle="1" w:styleId="43549C4BB5E74B43B294459E55FA76BF">
    <w:name w:val="43549C4BB5E74B43B294459E55FA76BF"/>
  </w:style>
  <w:style w:type="paragraph" w:customStyle="1" w:styleId="AE6BC1FFD9DC473C82B21F75325DF4DC">
    <w:name w:val="AE6BC1FFD9DC473C82B21F75325DF4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4BA7F2-A540-4745-A8A3-1C0048BDA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StudentReport.dotx</Template>
  <TotalTime>184</TotalTime>
  <Pages>79</Pages>
  <Words>7382</Words>
  <Characters>42081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 MySQL Assignment</dc:title>
  <dc:subject>by D. tharindu Dhanushka mahawatta</dc:subject>
  <dc:creator>Infortec international-Nugegoda</dc:creator>
  <cp:keywords>HDCS</cp:keywords>
  <cp:lastModifiedBy>Tharindu PC</cp:lastModifiedBy>
  <cp:revision>1</cp:revision>
  <dcterms:created xsi:type="dcterms:W3CDTF">2015-06-30T03:53:00Z</dcterms:created>
  <dcterms:modified xsi:type="dcterms:W3CDTF">2015-06-30T06:58:00Z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